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8"/>
        <w:gridCol w:w="6880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57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INFORMAZIONI PERSONALI</w:t>
            </w: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 w:rsidP="00A32E85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26"/>
              </w:rPr>
              <w:t xml:space="preserve"> 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26"/>
              </w:rPr>
              <w:t>Stefania PIBIRI</w:t>
            </w:r>
          </w:p>
        </w:tc>
      </w:tr>
      <w:tr w:rsidR="008F2099">
        <w:tc>
          <w:tcPr>
            <w:tcW w:w="1037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F2099"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A32E85">
            <w:pPr>
              <w:suppressLineNumbers/>
              <w:suppressAutoHyphens/>
              <w:spacing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C6F08B2" wp14:editId="1AAD5016">
                  <wp:extent cx="1181100" cy="1419225"/>
                  <wp:effectExtent l="0" t="0" r="0" b="9525"/>
                  <wp:docPr id="1" name="Immagin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19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 w:rsidP="00A32E85">
            <w:pPr>
              <w:suppressLineNumbers/>
              <w:suppressAutoHyphens/>
              <w:spacing w:after="0" w:line="240" w:lineRule="auto"/>
            </w:pPr>
            <w:r>
              <w:object w:dxaOrig="185" w:dyaOrig="214">
                <v:rect id="rectole0000000001" o:spid="_x0000_i1025" style="width:9pt;height:10.5pt" o:ole="" o:preferrelative="t" stroked="f">
                  <v:imagedata r:id="rId6" o:title=""/>
                </v:rect>
                <o:OLEObject Type="Embed" ProgID="StaticMetafile" ShapeID="rectole0000000001" DrawAspect="Content" ObjectID="_1618726932" r:id="rId7"/>
              </w:objec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Piazza 8 Marzo 2  Sc B, 10093 Collegno (TO)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 w:rsidP="00A32E85">
            <w:pPr>
              <w:suppressLineNumbers/>
              <w:tabs>
                <w:tab w:val="right" w:pos="8218"/>
              </w:tabs>
              <w:suppressAutoHyphens/>
              <w:spacing w:after="0" w:line="240" w:lineRule="auto"/>
            </w:pPr>
            <w:r>
              <w:object w:dxaOrig="188" w:dyaOrig="192">
                <v:rect id="rectole0000000002" o:spid="_x0000_i1026" style="width:9.75pt;height:9.75pt" o:ole="" o:preferrelative="t" stroked="f">
                  <v:imagedata r:id="rId8" o:title=""/>
                </v:rect>
                <o:OLEObject Type="Embed" ProgID="StaticMetafile" ShapeID="rectole0000000002" DrawAspect="Content" ObjectID="_1618726933" r:id="rId9"/>
              </w:objec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                                                    </w:t>
            </w:r>
            <w:r>
              <w:object w:dxaOrig="192" w:dyaOrig="195">
                <v:rect id="rectole0000000003" o:spid="_x0000_i1027" style="width:9.75pt;height:9.75pt" o:ole="" o:preferrelative="t" stroked="f">
                  <v:imagedata r:id="rId10" o:title=""/>
                </v:rect>
                <o:OLEObject Type="Embed" ProgID="StaticMetafile" ShapeID="rectole0000000003" DrawAspect="Content" ObjectID="_1618726934" r:id="rId11"/>
              </w:objec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3490676956 - 3491994407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 w:rsidP="006617C6">
            <w:pPr>
              <w:suppressLineNumbers/>
              <w:suppressAutoHyphens/>
              <w:spacing w:after="0" w:line="240" w:lineRule="auto"/>
            </w:pPr>
            <w:r>
              <w:object w:dxaOrig="189" w:dyaOrig="216">
                <v:rect id="rectole0000000004" o:spid="_x0000_i1028" style="width:9.75pt;height:10.5pt" o:ole="" o:preferrelative="t" stroked="f">
                  <v:imagedata r:id="rId12" o:title=""/>
                </v:rect>
                <o:OLEObject Type="Embed" ProgID="StaticMetafile" ShapeID="rectole0000000004" DrawAspect="Content" ObjectID="_1618726935" r:id="rId13"/>
              </w:objec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 w:rsidR="006617C6">
              <w:rPr>
                <w:rFonts w:ascii="Arial" w:eastAsia="Arial" w:hAnsi="Arial" w:cs="Arial"/>
                <w:color w:val="3F3A38"/>
                <w:spacing w:val="-6"/>
                <w:sz w:val="18"/>
                <w:u w:val="single"/>
              </w:rPr>
              <w:t>s.pibiri@hotmail.com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87" w:dyaOrig="191">
                <v:rect id="rectole0000000005" o:spid="_x0000_i1029" style="width:9pt;height:9.75pt" o:ole="" o:preferrelative="t" stroked="f">
                  <v:imagedata r:id="rId14" o:title=""/>
                </v:rect>
                <o:OLEObject Type="Embed" ProgID="StaticMetafile" ShapeID="rectole0000000005" DrawAspect="Content" ObjectID="_1618726936" r:id="rId15"/>
              </w:objec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87" w:dyaOrig="202">
                <v:rect id="rectole0000000006" o:spid="_x0000_i1030" style="width:9pt;height:9.75pt" o:ole="" o:preferrelative="t" stroked="f">
                  <v:imagedata r:id="rId16" o:title=""/>
                </v:rect>
                <o:OLEObject Type="Embed" ProgID="StaticMetafile" ShapeID="rectole0000000006" DrawAspect="Content" ObjectID="_1618726937" r:id="rId17"/>
              </w:objec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 w:rsidP="00A32E85">
            <w:pPr>
              <w:suppressAutoHyphens/>
              <w:spacing w:before="85" w:after="0" w:line="240" w:lineRule="auto"/>
            </w:pPr>
            <w:r>
              <w:rPr>
                <w:rFonts w:ascii="Arial" w:eastAsia="Arial" w:hAnsi="Arial" w:cs="Arial"/>
                <w:color w:val="1593CB"/>
                <w:spacing w:val="-6"/>
                <w:sz w:val="18"/>
              </w:rPr>
              <w:t>Sesso</w:t>
            </w:r>
            <w:r>
              <w:rPr>
                <w:rFonts w:ascii="Arial" w:eastAsia="Arial" w:hAnsi="Arial" w:cs="Arial"/>
                <w:color w:val="1593CB"/>
                <w:spacing w:val="-6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Femmina</w:t>
            </w:r>
            <w:r>
              <w:rPr>
                <w:rFonts w:ascii="Arial" w:eastAsia="Arial" w:hAnsi="Arial" w:cs="Arial"/>
                <w:color w:val="1593CB"/>
                <w:spacing w:val="-6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593CB"/>
                <w:spacing w:val="-6"/>
                <w:sz w:val="18"/>
              </w:rPr>
              <w:t>| Data di nascita</w:t>
            </w:r>
            <w:r>
              <w:rPr>
                <w:rFonts w:ascii="Arial" w:eastAsia="Arial" w:hAnsi="Arial" w:cs="Arial"/>
                <w:color w:val="1593CB"/>
                <w:spacing w:val="-6"/>
                <w:sz w:val="16"/>
              </w:rPr>
              <w:t xml:space="preserve"> 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03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/0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7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/1986</w:t>
            </w:r>
            <w:r>
              <w:rPr>
                <w:rFonts w:ascii="Arial" w:eastAsia="Arial" w:hAnsi="Arial" w:cs="Arial"/>
                <w:color w:val="1593CB"/>
                <w:spacing w:val="-6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593CB"/>
                <w:spacing w:val="-6"/>
                <w:sz w:val="18"/>
              </w:rPr>
              <w:t>| Nazionalità</w:t>
            </w:r>
            <w:r>
              <w:rPr>
                <w:rFonts w:ascii="Arial" w:eastAsia="Arial" w:hAnsi="Arial" w:cs="Arial"/>
                <w:color w:val="1593CB"/>
                <w:spacing w:val="-6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Italiana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0"/>
        <w:gridCol w:w="6928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  <w:rPr>
                <w:rFonts w:ascii="Arial" w:eastAsia="Arial" w:hAnsi="Arial" w:cs="Arial"/>
                <w:caps/>
                <w:color w:val="0E4194"/>
                <w:spacing w:val="-6"/>
                <w:sz w:val="18"/>
              </w:rPr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8"/>
              </w:rPr>
              <w:t>occupaZIONE PER LA QUALE SI CONCORRE</w:t>
            </w:r>
          </w:p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  <w:rPr>
                <w:rFonts w:ascii="Arial" w:eastAsia="Arial" w:hAnsi="Arial" w:cs="Arial"/>
                <w:caps/>
                <w:color w:val="0E4194"/>
                <w:spacing w:val="-6"/>
                <w:sz w:val="18"/>
              </w:rPr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8"/>
              </w:rPr>
              <w:t>POSIZIONE RICOPERTA</w:t>
            </w:r>
          </w:p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8"/>
              </w:rPr>
              <w:t>OCCUPAZIONE DESIDERATA</w:t>
            </w: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 w:rsidP="00C6122F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26"/>
              </w:rPr>
              <w:t>Impiegata, segretari</w:t>
            </w:r>
            <w:r w:rsidR="00C6122F">
              <w:rPr>
                <w:rFonts w:ascii="Arial" w:eastAsia="Arial" w:hAnsi="Arial" w:cs="Arial"/>
                <w:color w:val="3F3A38"/>
                <w:spacing w:val="-6"/>
                <w:sz w:val="26"/>
              </w:rPr>
              <w:t>a generica</w:t>
            </w:r>
            <w:bookmarkStart w:id="0" w:name="_GoBack"/>
            <w:bookmarkEnd w:id="0"/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6898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ESPERIENZA PROFESSIONALE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LineNumber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7045"/>
      </w:tblGrid>
      <w:tr w:rsidR="008F2099">
        <w:trPr>
          <w:trHeight w:val="1"/>
        </w:trPr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D039C0" w:rsidP="00D039C0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</w:rPr>
              <w:t xml:space="preserve">Referente del Personale - </w:t>
            </w:r>
            <w:r w:rsidR="0017348F">
              <w:rPr>
                <w:rFonts w:ascii="Arial" w:eastAsia="Arial" w:hAnsi="Arial" w:cs="Arial"/>
                <w:color w:val="0E4194"/>
                <w:spacing w:val="-6"/>
              </w:rPr>
              <w:t xml:space="preserve">Addetta Pazienti  Poliambulatorio </w:t>
            </w:r>
            <w:r w:rsidR="00A32E85">
              <w:rPr>
                <w:rFonts w:ascii="Arial" w:eastAsia="Arial" w:hAnsi="Arial" w:cs="Arial"/>
                <w:color w:val="0E4194"/>
                <w:spacing w:val="-6"/>
              </w:rPr>
              <w:t xml:space="preserve"> dal 30/01/2017</w:t>
            </w:r>
            <w:r w:rsidR="000B1C4F">
              <w:rPr>
                <w:rFonts w:ascii="Arial" w:eastAsia="Arial" w:hAnsi="Arial" w:cs="Arial"/>
                <w:color w:val="0E4194"/>
                <w:spacing w:val="-6"/>
              </w:rPr>
              <w:t xml:space="preserve"> al </w:t>
            </w:r>
            <w:r>
              <w:rPr>
                <w:rFonts w:ascii="Arial" w:eastAsia="Arial" w:hAnsi="Arial" w:cs="Arial"/>
                <w:color w:val="0E4194"/>
                <w:spacing w:val="-6"/>
              </w:rPr>
              <w:t>30/05/2019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A32E85">
            <w:pPr>
              <w:suppressLineNumbers/>
              <w:suppressAutoHyphens/>
              <w:spacing w:before="57" w:after="85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IRM SRL </w:t>
            </w:r>
            <w:r w:rsidR="0017348F">
              <w:rPr>
                <w:rFonts w:ascii="Arial" w:eastAsia="Arial" w:hAnsi="Arial" w:cs="Arial"/>
                <w:color w:val="3F3A38"/>
                <w:spacing w:val="-6"/>
                <w:sz w:val="18"/>
              </w:rPr>
              <w:t>–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Poliambulatorio</w:t>
            </w:r>
            <w:r w:rsidR="0017348F">
              <w:rPr>
                <w:rFonts w:ascii="Arial" w:eastAsia="Arial" w:hAnsi="Arial" w:cs="Arial"/>
                <w:color w:val="3F3A38"/>
                <w:spacing w:val="-6"/>
                <w:sz w:val="18"/>
              </w:rPr>
              <w:t>,10044, Pianezza (TO)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A32E85" w:rsidRDefault="009C196F" w:rsidP="009C196F">
            <w:pPr>
              <w:suppressLineNumbers/>
              <w:suppressAutoHyphens/>
              <w:spacing w:after="0" w:line="240" w:lineRule="auto"/>
              <w:rPr>
                <w:rFonts w:ascii="Arial" w:eastAsia="Arial" w:hAnsi="Arial" w:cs="Arial"/>
                <w:color w:val="3F3A38"/>
                <w:spacing w:val="-6"/>
                <w:sz w:val="18"/>
              </w:rPr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Referente del personale, a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ddetta pazienti,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accettazione esami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, </w:t>
            </w:r>
            <w:r w:rsidR="000B1C4F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gestione </w:t>
            </w:r>
            <w:r w:rsidR="00A32E85">
              <w:rPr>
                <w:rFonts w:ascii="Arial" w:eastAsia="Arial" w:hAnsi="Arial" w:cs="Arial"/>
                <w:color w:val="3F3A38"/>
                <w:spacing w:val="-6"/>
                <w:sz w:val="18"/>
              </w:rPr>
              <w:t>agenda medici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e FKT 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6898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ESPERIENZA PROFESSIONALE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LineNumber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7039"/>
      </w:tblGrid>
      <w:tr w:rsidR="008F2099">
        <w:trPr>
          <w:trHeight w:val="1"/>
        </w:trPr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A32E85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</w:rPr>
              <w:t>Responsabile Back Office  dal 01/01/2013 al 30/06/2016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A32E85" w:rsidP="0017348F">
            <w:pPr>
              <w:suppressLineNumbers/>
              <w:suppressAutoHyphens/>
              <w:spacing w:before="57" w:after="85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CALL SERVICE  SRL, 10100 Torino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17348F" w:rsidRDefault="0017348F" w:rsidP="0017348F">
            <w:pPr>
              <w:pStyle w:val="OiaeaeiYiio2"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z w:val="18"/>
                <w:szCs w:val="18"/>
              </w:rPr>
              <w:t xml:space="preserve">Addetta alla segreteria, </w:t>
            </w:r>
            <w:proofErr w:type="spellStart"/>
            <w:r w:rsidRPr="0017348F">
              <w:rPr>
                <w:rFonts w:ascii="Arial" w:hAnsi="Arial" w:cs="Arial"/>
                <w:i w:val="0"/>
                <w:sz w:val="18"/>
                <w:szCs w:val="18"/>
              </w:rPr>
              <w:t>Back-office</w:t>
            </w:r>
            <w:r>
              <w:rPr>
                <w:rFonts w:ascii="Arial" w:hAnsi="Arial" w:cs="Arial"/>
                <w:i w:val="0"/>
                <w:sz w:val="18"/>
                <w:szCs w:val="18"/>
              </w:rPr>
              <w:t>,r</w:t>
            </w:r>
            <w:r>
              <w:rPr>
                <w:rFonts w:ascii="Arial" w:hAnsi="Arial" w:cs="Arial"/>
                <w:sz w:val="18"/>
                <w:szCs w:val="18"/>
              </w:rPr>
              <w:t>esponsabile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 eventi e </w:t>
            </w:r>
            <w:r w:rsidRPr="0017348F">
              <w:rPr>
                <w:rFonts w:ascii="Arial" w:hAnsi="Arial" w:cs="Arial"/>
                <w:sz w:val="18"/>
                <w:szCs w:val="18"/>
              </w:rPr>
              <w:t>Front-Office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6898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ESPERIENZA PROFESSIONALE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LineNumber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44"/>
      </w:tblGrid>
      <w:tr w:rsidR="008F2099" w:rsidTr="0017348F">
        <w:trPr>
          <w:trHeight w:val="1"/>
        </w:trPr>
        <w:tc>
          <w:tcPr>
            <w:tcW w:w="269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9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17348F" w:rsidRDefault="0017348F" w:rsidP="0017348F">
            <w:pPr>
              <w:rPr>
                <w:rFonts w:ascii="Arial" w:eastAsia="Arial" w:hAnsi="Arial" w:cs="Arial"/>
                <w:color w:val="3F3A38"/>
                <w:spacing w:val="-6"/>
                <w:sz w:val="18"/>
              </w:rPr>
            </w:pPr>
            <w:r>
              <w:rPr>
                <w:rFonts w:ascii="Arial" w:eastAsia="Arial" w:hAnsi="Arial" w:cs="Arial"/>
                <w:color w:val="0E4194"/>
                <w:spacing w:val="-6"/>
              </w:rPr>
              <w:t>Segretaria studio medico dal 01/11/2009 al 30/12/2012</w:t>
            </w:r>
          </w:p>
        </w:tc>
      </w:tr>
      <w:tr w:rsidR="008F2099" w:rsidTr="0017348F">
        <w:trPr>
          <w:trHeight w:val="1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9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17348F" w:rsidRDefault="0017348F" w:rsidP="000B1C4F">
            <w:pPr>
              <w:rPr>
                <w:rFonts w:ascii="Arial" w:eastAsia="Arial" w:hAnsi="Arial" w:cs="Arial"/>
                <w:color w:val="3F3A38"/>
                <w:spacing w:val="-6"/>
                <w:sz w:val="18"/>
              </w:rPr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Studio medico mutualistico pediatrico , Dott.</w:t>
            </w:r>
            <w:r w:rsidR="000B1C4F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Alfredo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 w:rsidR="000B1C4F">
              <w:rPr>
                <w:rFonts w:ascii="Arial" w:eastAsia="Arial" w:hAnsi="Arial" w:cs="Arial"/>
                <w:color w:val="3F3A38"/>
                <w:spacing w:val="-6"/>
                <w:sz w:val="18"/>
              </w:rPr>
              <w:t>VISCA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,10093, Collegno (TO)</w:t>
            </w:r>
          </w:p>
        </w:tc>
      </w:tr>
      <w:tr w:rsidR="008F2099" w:rsidTr="0017348F">
        <w:trPr>
          <w:trHeight w:val="1"/>
        </w:trPr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9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17348F" w:rsidRDefault="0017348F" w:rsidP="0017348F">
            <w:pPr>
              <w:suppressLineNumbers/>
              <w:suppressAutoHyphens/>
              <w:spacing w:after="0" w:line="240" w:lineRule="auto"/>
              <w:rPr>
                <w:rFonts w:ascii="Arial" w:eastAsia="Arial" w:hAnsi="Arial" w:cs="Arial"/>
                <w:color w:val="3F3A38"/>
                <w:spacing w:val="-6"/>
                <w:sz w:val="18"/>
              </w:rPr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Attività di segretaria in studio medico pediatrico, presa appuntamenti pazienti, addetta pazienti, gestione agenda medico, organizzazione studio medico, archivio pazienti, utilizzo programma</w:t>
            </w:r>
            <w:r w:rsidR="00183A59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Junior bit.</w:t>
            </w:r>
          </w:p>
        </w:tc>
      </w:tr>
      <w:tr w:rsidR="008F2099" w:rsidTr="0017348F">
        <w:tc>
          <w:tcPr>
            <w:tcW w:w="269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9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6898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ESPERIENZA PROFESSIONALE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LineNumber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8F2099">
        <w:trPr>
          <w:trHeight w:val="1"/>
        </w:trPr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 w:rsidP="0017348F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</w:rPr>
              <w:t xml:space="preserve">Segretaria </w:t>
            </w:r>
            <w:r w:rsidR="0017348F">
              <w:rPr>
                <w:rFonts w:ascii="Arial" w:eastAsia="Arial" w:hAnsi="Arial" w:cs="Arial"/>
                <w:color w:val="0E4194"/>
                <w:spacing w:val="-6"/>
              </w:rPr>
              <w:t>di Assicurazione da Aprile 2009 ad Agosto 2009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17348F" w:rsidP="0017348F">
            <w:pPr>
              <w:suppressLineNumbers/>
              <w:suppressAutoHyphens/>
              <w:spacing w:before="57" w:after="85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Fondiaria Sai,  10100, Torino</w:t>
            </w:r>
            <w:r w:rsidR="000B1C4F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B1C4F" w:rsidRPr="000B1C4F" w:rsidRDefault="000B1C4F" w:rsidP="000B1C4F">
            <w:pPr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B1C4F">
              <w:rPr>
                <w:rFonts w:ascii="Arial" w:hAnsi="Arial" w:cs="Arial"/>
                <w:sz w:val="18"/>
                <w:szCs w:val="18"/>
              </w:rPr>
              <w:t>Segretaria – accoglienza clienti e inserimento polizze</w:t>
            </w:r>
          </w:p>
          <w:p w:rsidR="008F2099" w:rsidRDefault="008F2099">
            <w:pPr>
              <w:suppressLineNumbers/>
              <w:suppressAutoHyphens/>
              <w:spacing w:after="0" w:line="240" w:lineRule="auto"/>
            </w:pP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6898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lastRenderedPageBreak/>
              <w:t>ESPERIENZA PROFESSIONALE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LineNumbers/>
              <w:suppressAutoHyphens/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5"/>
        <w:gridCol w:w="7033"/>
      </w:tblGrid>
      <w:tr w:rsidR="008F2099">
        <w:trPr>
          <w:trHeight w:val="1"/>
        </w:trPr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 w:rsidP="00225941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</w:rPr>
              <w:t xml:space="preserve">Segretaria </w:t>
            </w:r>
            <w:r w:rsidR="00225941">
              <w:rPr>
                <w:rFonts w:ascii="Arial" w:eastAsia="Arial" w:hAnsi="Arial" w:cs="Arial"/>
                <w:color w:val="0E4194"/>
                <w:spacing w:val="-6"/>
              </w:rPr>
              <w:t>studio medico sostituzione dal 01/07/2005 al 31/07</w:t>
            </w:r>
            <w:r>
              <w:rPr>
                <w:rFonts w:ascii="Arial" w:eastAsia="Arial" w:hAnsi="Arial" w:cs="Arial"/>
                <w:color w:val="0E4194"/>
                <w:spacing w:val="-6"/>
              </w:rPr>
              <w:t>/2005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0B1C4F" w:rsidRDefault="000B1C4F" w:rsidP="000B1C4F">
            <w:pPr>
              <w:rPr>
                <w:rFonts w:ascii="Arial" w:eastAsia="Arial" w:hAnsi="Arial" w:cs="Arial"/>
                <w:color w:val="3F3A38"/>
                <w:spacing w:val="-6"/>
                <w:sz w:val="18"/>
              </w:rPr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Studio medico mutualistico pediatrico / allergologico, Dott.  Aristide SCIOLLA, 10100, Torino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225941">
            <w:pPr>
              <w:suppressLineNumbers/>
              <w:suppressAutoHyphens/>
              <w:spacing w:after="0" w:line="240" w:lineRule="auto"/>
            </w:pPr>
            <w:r>
              <w:t>Addetta accoglienza /prenotazione pazienti.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4"/>
        <w:gridCol w:w="7414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ISTRUZIONE E FORMAZIONE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right"/>
            </w:pPr>
            <w:r>
              <w:object w:dxaOrig="7240" w:dyaOrig="135">
                <v:rect id="rectole0000000007" o:spid="_x0000_i1031" style="width:362.25pt;height:6.75pt" o:ole="" o:preferrelative="t" stroked="f">
                  <v:imagedata r:id="rId18" o:title=""/>
                </v:rect>
                <o:OLEObject Type="Embed" ProgID="StaticMetafile" ShapeID="rectole0000000007" DrawAspect="Content" ObjectID="_1618726938" r:id="rId19"/>
              </w:object>
            </w:r>
            <w:r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1"/>
        <w:gridCol w:w="5823"/>
        <w:gridCol w:w="1204"/>
      </w:tblGrid>
      <w:tr w:rsidR="008F2099">
        <w:trPr>
          <w:trHeight w:val="1"/>
        </w:trPr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28"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2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</w:rPr>
              <w:t xml:space="preserve">Diploma di scuola media superiore 2000 – 2005  </w:t>
            </w:r>
          </w:p>
        </w:tc>
        <w:tc>
          <w:tcPr>
            <w:tcW w:w="13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62"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225941">
            <w:pPr>
              <w:suppressLineNumbers/>
              <w:suppressAutoHyphens/>
              <w:spacing w:before="57" w:after="85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Istituto Professionale Paolo Boselli</w:t>
            </w:r>
          </w:p>
        </w:tc>
      </w:tr>
      <w:tr w:rsidR="008F2099">
        <w:trPr>
          <w:trHeight w:val="1"/>
        </w:trPr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225941">
            <w:pPr>
              <w:suppressLineNumbers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Aziendale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8"/>
        <w:gridCol w:w="7410"/>
      </w:tblGrid>
      <w:tr w:rsidR="008F2099"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COMPETENZE PERSONALI</w:t>
            </w:r>
          </w:p>
        </w:tc>
        <w:tc>
          <w:tcPr>
            <w:tcW w:w="75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right"/>
            </w:pPr>
            <w:r>
              <w:object w:dxaOrig="7240" w:dyaOrig="135">
                <v:rect id="rectole0000000008" o:spid="_x0000_i1032" style="width:362.25pt;height:6.75pt" o:ole="" o:preferrelative="t" stroked="f">
                  <v:imagedata r:id="rId18" o:title=""/>
                </v:rect>
                <o:OLEObject Type="Embed" ProgID="StaticMetafile" ShapeID="rectole0000000008" DrawAspect="Content" ObjectID="_1618726939" r:id="rId20"/>
              </w:object>
            </w:r>
            <w:r>
              <w:rPr>
                <w:rFonts w:ascii="Arial" w:eastAsia="Arial" w:hAnsi="Arial" w:cs="Arial"/>
                <w:color w:val="402C24"/>
                <w:sz w:val="8"/>
              </w:rPr>
              <w:t xml:space="preserve"> </w:t>
            </w:r>
          </w:p>
        </w:tc>
      </w:tr>
    </w:tbl>
    <w:p w:rsidR="008F2099" w:rsidRDefault="008F2099">
      <w:pPr>
        <w:suppressAutoHyphens/>
        <w:spacing w:after="0" w:line="240" w:lineRule="auto"/>
        <w:jc w:val="center"/>
        <w:rPr>
          <w:rFonts w:ascii="Arial" w:eastAsia="Arial" w:hAnsi="Arial" w:cs="Arial"/>
          <w:color w:val="FF0000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2"/>
        <w:gridCol w:w="1422"/>
        <w:gridCol w:w="1376"/>
        <w:gridCol w:w="1405"/>
        <w:gridCol w:w="1409"/>
        <w:gridCol w:w="1424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Lingua madre</w:t>
            </w:r>
          </w:p>
        </w:tc>
        <w:tc>
          <w:tcPr>
            <w:tcW w:w="754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8"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Italiana</w:t>
            </w: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after="0" w:line="240" w:lineRule="auto"/>
              <w:ind w:right="283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LineNumbers/>
              <w:suppressAutoHyphens/>
              <w:spacing w:before="62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099">
        <w:tc>
          <w:tcPr>
            <w:tcW w:w="283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left w:val="single" w:sz="0" w:space="0" w:color="00000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4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4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aps/>
                <w:color w:val="0E4194"/>
                <w:spacing w:val="-6"/>
                <w:sz w:val="14"/>
              </w:rPr>
              <w:t xml:space="preserve">PRODUZIONE SCRITTA </w:t>
            </w:r>
          </w:p>
        </w:tc>
      </w:tr>
      <w:tr w:rsidR="008F2099">
        <w:tc>
          <w:tcPr>
            <w:tcW w:w="283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E4194"/>
                <w:spacing w:val="-6"/>
                <w:sz w:val="16"/>
              </w:rPr>
              <w:t xml:space="preserve">Ascolto </w:t>
            </w:r>
          </w:p>
        </w:tc>
        <w:tc>
          <w:tcPr>
            <w:tcW w:w="1498" w:type="dxa"/>
            <w:tcBorders>
              <w:top w:val="single" w:sz="0" w:space="0" w:color="00000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E4194"/>
                <w:spacing w:val="-6"/>
                <w:sz w:val="16"/>
              </w:rPr>
              <w:t xml:space="preserve">Lettura </w:t>
            </w:r>
          </w:p>
        </w:tc>
        <w:tc>
          <w:tcPr>
            <w:tcW w:w="1499" w:type="dxa"/>
            <w:tcBorders>
              <w:top w:val="single" w:sz="0" w:space="0" w:color="00000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E4194"/>
                <w:spacing w:val="-6"/>
                <w:sz w:val="16"/>
              </w:rPr>
              <w:t xml:space="preserve">Interazione </w:t>
            </w:r>
          </w:p>
        </w:tc>
        <w:tc>
          <w:tcPr>
            <w:tcW w:w="1500" w:type="dxa"/>
            <w:tcBorders>
              <w:top w:val="single" w:sz="0" w:space="0" w:color="00000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E4194"/>
                <w:spacing w:val="-6"/>
                <w:sz w:val="16"/>
              </w:rPr>
              <w:t xml:space="preserve">Produzione orale 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8F2099">
            <w:pPr>
              <w:suppressLineNumbers/>
              <w:suppressAutoHyphens/>
              <w:spacing w:before="62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Inglese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225941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6</w:t>
            </w:r>
          </w:p>
        </w:tc>
        <w:tc>
          <w:tcPr>
            <w:tcW w:w="1498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225941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6</w:t>
            </w:r>
          </w:p>
        </w:tc>
        <w:tc>
          <w:tcPr>
            <w:tcW w:w="1499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7</w:t>
            </w:r>
          </w:p>
        </w:tc>
        <w:tc>
          <w:tcPr>
            <w:tcW w:w="1500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7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225941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6</w:t>
            </w: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5"/>
            <w:tcBorders>
              <w:top w:val="single" w:sz="0" w:space="0" w:color="000000"/>
              <w:left w:val="single" w:sz="0" w:space="0" w:color="000000"/>
              <w:bottom w:val="single" w:sz="8" w:space="0" w:color="C0C0C0"/>
              <w:right w:val="single" w:sz="0" w:space="0" w:color="000000"/>
            </w:tcBorders>
            <w:shd w:val="clear" w:color="auto" w:fill="ECECEC"/>
            <w:tcMar>
              <w:left w:w="0" w:type="dxa"/>
              <w:right w:w="0" w:type="dxa"/>
            </w:tcMar>
            <w:vAlign w:val="center"/>
          </w:tcPr>
          <w:p w:rsidR="008F2099" w:rsidRDefault="008F2099">
            <w:pPr>
              <w:suppressLineNumbers/>
              <w:suppressAutoHyphens/>
              <w:spacing w:after="0" w:line="240" w:lineRule="auto"/>
              <w:ind w:right="283"/>
              <w:jc w:val="center"/>
              <w:rPr>
                <w:rFonts w:ascii="Calibri" w:eastAsia="Calibri" w:hAnsi="Calibri" w:cs="Calibri"/>
              </w:rPr>
            </w:pP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Francese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225941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7</w:t>
            </w:r>
          </w:p>
        </w:tc>
        <w:tc>
          <w:tcPr>
            <w:tcW w:w="1498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225941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7</w:t>
            </w:r>
          </w:p>
        </w:tc>
        <w:tc>
          <w:tcPr>
            <w:tcW w:w="1499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8</w:t>
            </w:r>
          </w:p>
        </w:tc>
        <w:tc>
          <w:tcPr>
            <w:tcW w:w="1500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8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2099" w:rsidRDefault="000B1C4F">
            <w:pPr>
              <w:suppressLineNumbers/>
              <w:suppressAutoHyphens/>
              <w:spacing w:before="28" w:after="0" w:line="240" w:lineRule="auto"/>
              <w:jc w:val="center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8</w:t>
            </w: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5"/>
            <w:tcBorders>
              <w:top w:val="single" w:sz="0" w:space="0" w:color="000000"/>
              <w:left w:val="single" w:sz="0" w:space="0" w:color="000000"/>
              <w:bottom w:val="single" w:sz="8" w:space="0" w:color="C0C0C0"/>
              <w:right w:val="single" w:sz="0" w:space="0" w:color="000000"/>
            </w:tcBorders>
            <w:shd w:val="clear" w:color="auto" w:fill="ECECEC"/>
            <w:tcMar>
              <w:left w:w="0" w:type="dxa"/>
              <w:right w:w="0" w:type="dxa"/>
            </w:tcMar>
            <w:vAlign w:val="center"/>
          </w:tcPr>
          <w:p w:rsidR="008F2099" w:rsidRDefault="008F2099">
            <w:pPr>
              <w:suppressLineNumbers/>
              <w:suppressAutoHyphens/>
              <w:spacing w:after="0" w:line="240" w:lineRule="auto"/>
              <w:ind w:right="283"/>
              <w:jc w:val="center"/>
              <w:rPr>
                <w:rFonts w:ascii="Calibri" w:eastAsia="Calibri" w:hAnsi="Calibri" w:cs="Calibri"/>
              </w:rPr>
            </w:pPr>
          </w:p>
        </w:tc>
      </w:tr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8F209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4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8F2099" w:rsidRDefault="000B1C4F">
            <w:pPr>
              <w:suppressAutoHyphens/>
              <w:spacing w:after="0" w:line="240" w:lineRule="auto"/>
              <w:rPr>
                <w:rFonts w:ascii="Arial" w:eastAsia="Arial" w:hAnsi="Arial" w:cs="Arial"/>
                <w:color w:val="0E4194"/>
                <w:spacing w:val="-6"/>
                <w:sz w:val="15"/>
              </w:rPr>
            </w:pPr>
            <w:r>
              <w:rPr>
                <w:rFonts w:ascii="Arial" w:eastAsia="Arial" w:hAnsi="Arial" w:cs="Arial"/>
                <w:color w:val="0E4194"/>
                <w:spacing w:val="-6"/>
                <w:sz w:val="15"/>
              </w:rPr>
              <w:t xml:space="preserve">Livelli: A1/A2: Livello base - B1/B2: Livello intermedio - C1/C2: Livello avanzato </w:t>
            </w:r>
          </w:p>
          <w:p w:rsidR="008F2099" w:rsidRDefault="000B1C4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E4194"/>
                <w:spacing w:val="-6"/>
                <w:sz w:val="15"/>
              </w:rPr>
              <w:t>Quadro Comune Europeo di Riferimento delle Lingue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6947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Competenze comunicative</w:t>
            </w:r>
          </w:p>
        </w:tc>
        <w:tc>
          <w:tcPr>
            <w:tcW w:w="7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8"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Ho acquisito buone competenze comunicative in se</w:t>
            </w:r>
            <w:r w:rsidR="00225941">
              <w:rPr>
                <w:rFonts w:ascii="Arial" w:eastAsia="Arial" w:hAnsi="Arial" w:cs="Arial"/>
                <w:color w:val="3F3A38"/>
                <w:spacing w:val="-6"/>
                <w:sz w:val="18"/>
              </w:rPr>
              <w:t>guito alle mie esperienze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. Non ho problemi a confrontarmi con le altre persone, amo </w:t>
            </w:r>
            <w:r w:rsidR="00225941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il confronto e riesco a interagire con diverse</w:t>
            </w:r>
            <w:r w:rsidR="00225941"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 xml:space="preserve"> tipologie di persone.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2"/>
        <w:gridCol w:w="6946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Competenze organizzative e gestionali</w:t>
            </w:r>
          </w:p>
        </w:tc>
        <w:tc>
          <w:tcPr>
            <w:tcW w:w="7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8"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Le mie competenze organizzative e gestionali sono buone. Ho imparato nel corso del tempo a organizzare il mio lavoro in modo autonomo e funzionale pensando prima ai diversi punti da affrontare prima di compiere le diverse attività in modo da arrivare a completare la mia attività lavorativa in modo efficiente. Sono molto critica sul lavoro che svolgo in modo da non tralasciare mai nulla.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1"/>
        <w:gridCol w:w="6967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Competenze professionali</w:t>
            </w:r>
          </w:p>
        </w:tc>
        <w:tc>
          <w:tcPr>
            <w:tcW w:w="7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832398" w:rsidRDefault="000B1C4F" w:rsidP="00832398">
            <w:pPr>
              <w:suppressLineNumbers/>
              <w:suppressAutoHyphens/>
              <w:spacing w:before="28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32398">
              <w:rPr>
                <w:rFonts w:ascii="Arial" w:eastAsia="Arial" w:hAnsi="Arial" w:cs="Arial"/>
                <w:color w:val="3F3A38"/>
                <w:spacing w:val="-6"/>
                <w:sz w:val="18"/>
                <w:szCs w:val="18"/>
              </w:rPr>
              <w:t xml:space="preserve">Nella mia esperienza lavorativa </w:t>
            </w:r>
            <w:r w:rsidR="00832398" w:rsidRPr="00832398">
              <w:rPr>
                <w:rFonts w:ascii="Arial" w:eastAsia="Arial" w:hAnsi="Arial" w:cs="Arial"/>
                <w:color w:val="3F3A38"/>
                <w:spacing w:val="-6"/>
                <w:sz w:val="18"/>
                <w:szCs w:val="18"/>
              </w:rPr>
              <w:t xml:space="preserve"> 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s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ono in grado di organizzare autonomamente il lavoro, definendo priorità e assumendo responsabilità  acquisite tramite le diverse esperienze professionali sopra elencate nelle quali mi è sempre sta</w:t>
            </w:r>
            <w:r w:rsidR="001200B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 xml:space="preserve">to richiesto di gestire 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rispettando le scadenze e gli obiettivi prefissati.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</w:rPr>
              <w:br/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 xml:space="preserve">Sono in grado di lavorare in situazioni di stress acquisita grazie alla gestione di relazioni con il pubblico nelle diverse esperienze lavorative e in particolar modo attraverso l’esperienza 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presso il poliambulatorio</w:t>
            </w:r>
            <w:r w:rsidR="00832398" w:rsidRPr="00832398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 xml:space="preserve"> in cui la puntualità nella gestione e nel rispetto delle diverse scadenze era un requisito minimo.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6"/>
        <w:gridCol w:w="6972"/>
      </w:tblGrid>
      <w:tr w:rsidR="008F2099">
        <w:tc>
          <w:tcPr>
            <w:tcW w:w="28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Competenze informatiche</w:t>
            </w:r>
          </w:p>
        </w:tc>
        <w:tc>
          <w:tcPr>
            <w:tcW w:w="75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Pr="004A1EFA" w:rsidRDefault="004A1EFA" w:rsidP="00E9347A">
            <w:pPr>
              <w:autoSpaceDE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A1EFA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Sono in grado di utilizzare i diversi applicativi del </w:t>
            </w:r>
            <w:r w:rsidRPr="004A1EFA">
              <w:rPr>
                <w:rStyle w:val="Enfasigrassetto"/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pacchetto Office</w:t>
            </w:r>
            <w:r w:rsidRPr="004A1EFA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, in particolar modo </w:t>
            </w:r>
            <w:r w:rsidRPr="004A1EFA">
              <w:rPr>
                <w:rStyle w:val="Enfasigrassetto"/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Excel</w:t>
            </w:r>
            <w:r w:rsidRPr="004A1EFA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 e </w:t>
            </w:r>
            <w:r w:rsidRPr="004A1EFA">
              <w:rPr>
                <w:rStyle w:val="Enfasigrassetto"/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Access </w:t>
            </w:r>
            <w:r w:rsidRPr="004A1EFA">
              <w:rPr>
                <w:rFonts w:ascii="Arial" w:hAnsi="Arial" w:cs="Arial"/>
                <w:color w:val="232323"/>
                <w:sz w:val="18"/>
                <w:szCs w:val="18"/>
                <w:shd w:val="clear" w:color="auto" w:fill="FFFFFF"/>
              </w:rPr>
              <w:t>che ho in maggior misura utilizzato per le diverse attività legate alla gestione del personale nelle mie esperienze lavorative.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1"/>
        <w:gridCol w:w="6967"/>
      </w:tblGrid>
      <w:tr w:rsidR="008F2099" w:rsidTr="00225941">
        <w:tc>
          <w:tcPr>
            <w:tcW w:w="26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3" w:after="0" w:line="240" w:lineRule="auto"/>
              <w:ind w:right="283"/>
              <w:jc w:val="right"/>
            </w:pPr>
            <w:r>
              <w:rPr>
                <w:rFonts w:ascii="Arial" w:eastAsia="Arial" w:hAnsi="Arial" w:cs="Arial"/>
                <w:color w:val="0E4194"/>
                <w:spacing w:val="-6"/>
                <w:sz w:val="18"/>
              </w:rPr>
              <w:t>Patente di guida</w:t>
            </w:r>
          </w:p>
        </w:tc>
        <w:tc>
          <w:tcPr>
            <w:tcW w:w="6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F2099" w:rsidRDefault="000B1C4F">
            <w:pPr>
              <w:suppressLineNumbers/>
              <w:suppressAutoHyphens/>
              <w:spacing w:before="28" w:after="0" w:line="240" w:lineRule="auto"/>
            </w:pPr>
            <w:r>
              <w:rPr>
                <w:rFonts w:ascii="Arial" w:eastAsia="Arial" w:hAnsi="Arial" w:cs="Arial"/>
                <w:color w:val="3F3A38"/>
                <w:spacing w:val="-6"/>
                <w:sz w:val="18"/>
              </w:rPr>
              <w:t>Patente B</w:t>
            </w:r>
          </w:p>
        </w:tc>
      </w:tr>
    </w:tbl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p w:rsidR="008F2099" w:rsidRDefault="008F2099">
      <w:pPr>
        <w:suppressAutoHyphens/>
        <w:spacing w:after="0" w:line="240" w:lineRule="auto"/>
        <w:rPr>
          <w:rFonts w:ascii="Arial" w:eastAsia="Arial" w:hAnsi="Arial" w:cs="Arial"/>
          <w:color w:val="3F3A38"/>
          <w:spacing w:val="-6"/>
          <w:sz w:val="16"/>
        </w:rPr>
      </w:pPr>
    </w:p>
    <w:sectPr w:rsidR="008F20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C6"/>
    <w:rsid w:val="000B1C4F"/>
    <w:rsid w:val="001200B8"/>
    <w:rsid w:val="0017348F"/>
    <w:rsid w:val="00183A59"/>
    <w:rsid w:val="00225941"/>
    <w:rsid w:val="00264F63"/>
    <w:rsid w:val="002E1D0A"/>
    <w:rsid w:val="004A1EFA"/>
    <w:rsid w:val="006617C6"/>
    <w:rsid w:val="006745D3"/>
    <w:rsid w:val="00832398"/>
    <w:rsid w:val="008F2099"/>
    <w:rsid w:val="009C196F"/>
    <w:rsid w:val="00A32E85"/>
    <w:rsid w:val="00C6122F"/>
    <w:rsid w:val="00D039C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E85"/>
    <w:rPr>
      <w:rFonts w:ascii="Tahoma" w:hAnsi="Tahoma" w:cs="Tahoma"/>
      <w:sz w:val="16"/>
      <w:szCs w:val="16"/>
    </w:rPr>
  </w:style>
  <w:style w:type="paragraph" w:customStyle="1" w:styleId="OiaeaeiYiio2">
    <w:name w:val="O?ia eaeiYiio 2"/>
    <w:basedOn w:val="Normale"/>
    <w:rsid w:val="0017348F"/>
    <w:pPr>
      <w:suppressAutoHyphens/>
      <w:spacing w:after="0" w:line="240" w:lineRule="auto"/>
      <w:jc w:val="right"/>
    </w:pPr>
    <w:rPr>
      <w:rFonts w:ascii="Arial Narrow" w:eastAsia="Arial" w:hAnsi="Arial Narrow" w:cs="Times New Roman"/>
      <w:i/>
      <w:sz w:val="16"/>
      <w:szCs w:val="20"/>
      <w:lang w:eastAsia="zh-CN"/>
    </w:rPr>
  </w:style>
  <w:style w:type="character" w:styleId="Enfasigrassetto">
    <w:name w:val="Strong"/>
    <w:basedOn w:val="Carpredefinitoparagrafo"/>
    <w:uiPriority w:val="22"/>
    <w:qFormat/>
    <w:rsid w:val="004A1E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E85"/>
    <w:rPr>
      <w:rFonts w:ascii="Tahoma" w:hAnsi="Tahoma" w:cs="Tahoma"/>
      <w:sz w:val="16"/>
      <w:szCs w:val="16"/>
    </w:rPr>
  </w:style>
  <w:style w:type="paragraph" w:customStyle="1" w:styleId="OiaeaeiYiio2">
    <w:name w:val="O?ia eaeiYiio 2"/>
    <w:basedOn w:val="Normale"/>
    <w:rsid w:val="0017348F"/>
    <w:pPr>
      <w:suppressAutoHyphens/>
      <w:spacing w:after="0" w:line="240" w:lineRule="auto"/>
      <w:jc w:val="right"/>
    </w:pPr>
    <w:rPr>
      <w:rFonts w:ascii="Arial Narrow" w:eastAsia="Arial" w:hAnsi="Arial Narrow" w:cs="Times New Roman"/>
      <w:i/>
      <w:sz w:val="16"/>
      <w:szCs w:val="20"/>
      <w:lang w:eastAsia="zh-CN"/>
    </w:rPr>
  </w:style>
  <w:style w:type="character" w:styleId="Enfasigrassetto">
    <w:name w:val="Strong"/>
    <w:basedOn w:val="Carpredefinitoparagrafo"/>
    <w:uiPriority w:val="22"/>
    <w:qFormat/>
    <w:rsid w:val="004A1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IBIRI%20_stefan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PIBIRI _stefania</Template>
  <TotalTime>31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2017-07-20T10:52:00Z</cp:lastPrinted>
  <dcterms:created xsi:type="dcterms:W3CDTF">2019-05-07T07:04:00Z</dcterms:created>
  <dcterms:modified xsi:type="dcterms:W3CDTF">2019-05-07T07:35:00Z</dcterms:modified>
</cp:coreProperties>
</file>