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:rsidR="002A6F5B" w:rsidRDefault="002A6F5B">
      <w:pPr>
        <w:pStyle w:val="Nome"/>
      </w:pPr>
    </w:p>
    <w:p w:rsidR="002517B8" w:rsidRDefault="008E4272">
      <w:pPr>
        <w:pStyle w:val="Nome"/>
      </w:pPr>
      <w:r>
        <w:t>Grizzaffi</w:t>
      </w:r>
    </w:p>
    <w:p w:rsidR="008E4272" w:rsidRDefault="008E4272">
      <w:pPr>
        <w:pStyle w:val="Nome"/>
      </w:pPr>
      <w:r>
        <w:t xml:space="preserve">Ermelinda </w:t>
      </w:r>
    </w:p>
    <w:p w:rsidR="002517B8" w:rsidRDefault="003C3E29">
      <w:pPr>
        <w:pStyle w:val="Informazionicontatto"/>
      </w:pPr>
      <w:r>
        <w:t xml:space="preserve">Vicolo San Michele 2,10040 Druento (TO) </w:t>
      </w:r>
      <w:r w:rsidR="00674485">
        <w:t>Italia</w:t>
      </w:r>
    </w:p>
    <w:p w:rsidR="00674485" w:rsidRDefault="00674485">
      <w:pPr>
        <w:pStyle w:val="Informazionicontatto"/>
      </w:pPr>
      <w:r>
        <w:t>Recapito telefonico: 347</w:t>
      </w:r>
      <w:r w:rsidR="00366EB5">
        <w:t>2830425</w:t>
      </w:r>
    </w:p>
    <w:p w:rsidR="00366EB5" w:rsidRDefault="00366EB5">
      <w:pPr>
        <w:pStyle w:val="Informazionicontatto"/>
      </w:pPr>
      <w:r>
        <w:t xml:space="preserve">Email: </w:t>
      </w:r>
      <w:hyperlink r:id="rId7" w:history="1">
        <w:r w:rsidR="00671F5E" w:rsidRPr="0059607B">
          <w:rPr>
            <w:rStyle w:val="Collegamentoipertestuale"/>
          </w:rPr>
          <w:t>ermelindagrizzaffi@icloud.com</w:t>
        </w:r>
      </w:hyperlink>
    </w:p>
    <w:p w:rsidR="00671F5E" w:rsidRDefault="009A1F5D">
      <w:pPr>
        <w:pStyle w:val="Informazionicontatto"/>
      </w:pPr>
      <w:r>
        <w:t xml:space="preserve">Nato: il 26/10/1998 a Venaria Reale </w:t>
      </w:r>
      <w:r w:rsidR="00031EF8">
        <w:t>(TO)</w:t>
      </w:r>
    </w:p>
    <w:p w:rsidR="00513EBE" w:rsidRDefault="00513EBE">
      <w:pPr>
        <w:pStyle w:val="Informazionicontatto"/>
      </w:pPr>
      <w:r>
        <w:t xml:space="preserve">Patente guida: automunita </w:t>
      </w:r>
    </w:p>
    <w:p w:rsidR="002517B8" w:rsidRDefault="00410FEF" w:rsidP="00031EF8">
      <w:pPr>
        <w:pStyle w:val="Titolo1"/>
      </w:pPr>
      <w:sdt>
        <w:sdtPr>
          <w:id w:val="-819804518"/>
          <w:placeholder>
            <w:docPart w:val="CFF017778804F546984DC7F83487C1E3"/>
          </w:placeholder>
          <w:temporary/>
          <w:showingPlcHdr/>
          <w15:appearance w15:val="hidden"/>
        </w:sdtPr>
        <w:sdtEndPr/>
        <w:sdtContent>
          <w:r w:rsidR="00AD2F6A">
            <w:t>Riepilogo delle competenze</w:t>
          </w:r>
        </w:sdtContent>
      </w:sdt>
    </w:p>
    <w:p w:rsidR="00031EF8" w:rsidRDefault="00031EF8" w:rsidP="00031EF8">
      <w:r>
        <w:t xml:space="preserve">Sono una persona </w:t>
      </w:r>
      <w:r w:rsidR="00F20035">
        <w:t>d</w:t>
      </w:r>
      <w:r>
        <w:t>inamic</w:t>
      </w:r>
      <w:r w:rsidR="00DE187E">
        <w:t xml:space="preserve">a con buone competenze </w:t>
      </w:r>
      <w:r w:rsidR="00E72351">
        <w:t>interlocutorie</w:t>
      </w:r>
      <w:r w:rsidR="00721F8E">
        <w:t xml:space="preserve">, ho acquisita </w:t>
      </w:r>
      <w:r w:rsidR="00F25FE4">
        <w:t>nel corso degli anni un ottima capacità organizzativa e professionale</w:t>
      </w:r>
      <w:r w:rsidR="00E218B2">
        <w:t xml:space="preserve">, sono disponibile </w:t>
      </w:r>
      <w:r w:rsidR="007850C6">
        <w:t>ad</w:t>
      </w:r>
      <w:r w:rsidR="00E218B2">
        <w:t xml:space="preserve"> </w:t>
      </w:r>
      <w:r w:rsidR="00BF054D">
        <w:t xml:space="preserve">ampliare </w:t>
      </w:r>
      <w:r w:rsidR="00462FA0">
        <w:t xml:space="preserve">la mia professionalità </w:t>
      </w:r>
      <w:r w:rsidR="007850C6">
        <w:t>e le mie competenze</w:t>
      </w:r>
      <w:r w:rsidR="00E218B2">
        <w:t xml:space="preserve"> </w:t>
      </w:r>
      <w:r w:rsidR="007850C6">
        <w:t>lavorative</w:t>
      </w:r>
      <w:r w:rsidR="00A72855">
        <w:t>.</w:t>
      </w:r>
    </w:p>
    <w:p w:rsidR="002A7216" w:rsidRDefault="002A7216" w:rsidP="00031EF8">
      <w:r>
        <w:t xml:space="preserve">Possiedo le competenze necessarie per poter organizzare </w:t>
      </w:r>
      <w:r w:rsidR="000C184A">
        <w:t xml:space="preserve">ed attuare interventi adeguati alle esigenze sociosanitarie </w:t>
      </w:r>
      <w:r w:rsidR="003D4AEF">
        <w:t xml:space="preserve">di persone per la salute e il benessere sociale </w:t>
      </w:r>
    </w:p>
    <w:p w:rsidR="00226CD1" w:rsidRDefault="00FE56C8" w:rsidP="00031EF8">
      <w:r>
        <w:t>Ho studiato psicologia e ho le necessarie capacità per un lavoro di squadra rivolto alle persone e alla socialità</w:t>
      </w:r>
      <w:r w:rsidR="00C052E5">
        <w:t>.</w:t>
      </w:r>
    </w:p>
    <w:p w:rsidR="00C052E5" w:rsidRDefault="00C052E5" w:rsidP="00031EF8">
      <w:r>
        <w:t>Capacità gestione agende, con loro pianificazione</w:t>
      </w:r>
    </w:p>
    <w:p w:rsidR="00C052E5" w:rsidRDefault="00C052E5" w:rsidP="00031EF8">
      <w:r>
        <w:t>Capacità contatti telefonici per vendite e acquisizione notizie</w:t>
      </w:r>
    </w:p>
    <w:p w:rsidR="00C052E5" w:rsidRDefault="00C052E5" w:rsidP="00031EF8">
      <w:r>
        <w:t>Gestione database e censimento Clienti /Fornitori</w:t>
      </w:r>
    </w:p>
    <w:p w:rsidR="00226CD1" w:rsidRPr="00031EF8" w:rsidRDefault="00C052E5" w:rsidP="00031EF8">
      <w:r>
        <w:t xml:space="preserve">Archiviazione </w:t>
      </w:r>
    </w:p>
    <w:p w:rsidR="002517B8" w:rsidRDefault="00410FEF">
      <w:pPr>
        <w:pStyle w:val="Titolo1"/>
      </w:pPr>
      <w:sdt>
        <w:sdtPr>
          <w:id w:val="-1150367223"/>
          <w:placeholder>
            <w:docPart w:val="40A8F2FE6319904B8D3F34A29C39676E"/>
          </w:placeholder>
          <w:temporary/>
          <w:showingPlcHdr/>
          <w15:appearance w15:val="hidden"/>
        </w:sdtPr>
        <w:sdtEndPr/>
        <w:sdtContent>
          <w:r w:rsidR="00AD2F6A">
            <w:t>Istruzione</w:t>
          </w:r>
        </w:sdtContent>
      </w:sdt>
    </w:p>
    <w:p w:rsidR="002517B8" w:rsidRPr="00AB3DDA" w:rsidRDefault="007F32AB" w:rsidP="007F32AB">
      <w:pPr>
        <w:pStyle w:val="Titolo2"/>
        <w:rPr>
          <w:sz w:val="22"/>
          <w:szCs w:val="22"/>
        </w:rPr>
      </w:pPr>
      <w:r w:rsidRPr="00AB3DDA">
        <w:rPr>
          <w:sz w:val="22"/>
          <w:szCs w:val="22"/>
        </w:rPr>
        <w:t xml:space="preserve">Diploma di scuola superiore </w:t>
      </w:r>
      <w:r w:rsidR="0023050D" w:rsidRPr="00AB3DDA">
        <w:rPr>
          <w:sz w:val="22"/>
          <w:szCs w:val="22"/>
        </w:rPr>
        <w:t xml:space="preserve">tecnico dei servizi sociosanitari </w:t>
      </w:r>
    </w:p>
    <w:p w:rsidR="00B42671" w:rsidRPr="00B42671" w:rsidRDefault="00B42671" w:rsidP="00B42671">
      <w:r>
        <w:t>In:</w:t>
      </w:r>
    </w:p>
    <w:p w:rsidR="0023050D" w:rsidRDefault="0023050D" w:rsidP="0023050D">
      <w:r>
        <w:t>Ist</w:t>
      </w:r>
      <w:r w:rsidR="00E576F6">
        <w:t xml:space="preserve">.Tecnico Paolo </w:t>
      </w:r>
      <w:proofErr w:type="spellStart"/>
      <w:r w:rsidR="00E576F6">
        <w:t>Boselli</w:t>
      </w:r>
      <w:proofErr w:type="spellEnd"/>
      <w:r w:rsidR="00B42671">
        <w:t xml:space="preserve"> il </w:t>
      </w:r>
      <w:r w:rsidR="006E7D32">
        <w:t>15/06/2017</w:t>
      </w:r>
      <w:r w:rsidR="00E576F6">
        <w:t xml:space="preserve"> </w:t>
      </w:r>
    </w:p>
    <w:p w:rsidR="004919F9" w:rsidRDefault="004919F9" w:rsidP="0023050D"/>
    <w:p w:rsidR="00301D54" w:rsidRPr="00AB3DDA" w:rsidRDefault="00301D54" w:rsidP="0023050D">
      <w:pPr>
        <w:rPr>
          <w:b/>
          <w:bCs/>
        </w:rPr>
      </w:pPr>
      <w:r w:rsidRPr="00AB3DDA">
        <w:rPr>
          <w:b/>
          <w:bCs/>
        </w:rPr>
        <w:t>A</w:t>
      </w:r>
      <w:r w:rsidR="00D53E29" w:rsidRPr="00AB3DDA">
        <w:rPr>
          <w:b/>
          <w:bCs/>
        </w:rPr>
        <w:t>gente d’affari in mediazione immobiliare e agente munito di mandato a titolo oneroso</w:t>
      </w:r>
      <w:r w:rsidR="00725307" w:rsidRPr="00AB3DDA">
        <w:rPr>
          <w:b/>
          <w:bCs/>
        </w:rPr>
        <w:t xml:space="preserve"> </w:t>
      </w:r>
    </w:p>
    <w:p w:rsidR="00725307" w:rsidRDefault="00725307" w:rsidP="0023050D">
      <w:r>
        <w:t>In:</w:t>
      </w:r>
    </w:p>
    <w:p w:rsidR="004919F9" w:rsidRDefault="00721DEE" w:rsidP="0023050D">
      <w:r>
        <w:t xml:space="preserve">Ente o struttura formativa: </w:t>
      </w:r>
      <w:proofErr w:type="spellStart"/>
      <w:r>
        <w:t>Anfa-agenzia</w:t>
      </w:r>
      <w:proofErr w:type="spellEnd"/>
      <w:r>
        <w:t xml:space="preserve"> per la formazione avanzata </w:t>
      </w:r>
      <w:r w:rsidR="00EF625E">
        <w:t xml:space="preserve"> il 20/02/201</w:t>
      </w:r>
      <w:r w:rsidR="00FC4CD7">
        <w:t>9</w:t>
      </w:r>
    </w:p>
    <w:p w:rsidR="00EF625E" w:rsidRPr="00AB3DDA" w:rsidRDefault="000B24B8" w:rsidP="0023050D">
      <w:pPr>
        <w:rPr>
          <w:b/>
          <w:bCs/>
        </w:rPr>
      </w:pPr>
      <w:r w:rsidRPr="00AB3DDA">
        <w:rPr>
          <w:b/>
          <w:bCs/>
        </w:rPr>
        <w:t xml:space="preserve">Corsi formativi agente immobiliare </w:t>
      </w:r>
    </w:p>
    <w:p w:rsidR="00E143FC" w:rsidRDefault="00E143FC" w:rsidP="0023050D">
      <w:r>
        <w:t>In:</w:t>
      </w:r>
    </w:p>
    <w:p w:rsidR="00E143FC" w:rsidRDefault="00E143FC" w:rsidP="0023050D">
      <w:r>
        <w:t>Gruppo tecnocasa il</w:t>
      </w:r>
      <w:r w:rsidR="009A7F7A">
        <w:t xml:space="preserve"> </w:t>
      </w:r>
      <w:r w:rsidR="00FC4CD7">
        <w:t>01/04/</w:t>
      </w:r>
      <w:r>
        <w:t xml:space="preserve"> </w:t>
      </w:r>
      <w:r w:rsidR="00A72855">
        <w:t>2019</w:t>
      </w:r>
    </w:p>
    <w:p w:rsidR="00AB3DDA" w:rsidRDefault="00AB3DDA" w:rsidP="0023050D"/>
    <w:p w:rsidR="002517B8" w:rsidRPr="00AB3DDA" w:rsidRDefault="00BD1539">
      <w:pPr>
        <w:pStyle w:val="Titolo1"/>
        <w:rPr>
          <w:szCs w:val="26"/>
        </w:rPr>
      </w:pPr>
      <w:r>
        <w:t xml:space="preserve">Prima esperienza </w:t>
      </w:r>
      <w:r w:rsidR="007D5E1A">
        <w:t xml:space="preserve"> </w:t>
      </w:r>
    </w:p>
    <w:p w:rsidR="002517B8" w:rsidRDefault="00EA5A6B">
      <w:pPr>
        <w:pStyle w:val="Titolo2"/>
      </w:pPr>
      <w:r>
        <w:t xml:space="preserve">Procacciatore d’affari </w:t>
      </w:r>
    </w:p>
    <w:p w:rsidR="002517B8" w:rsidRDefault="003F6E2F">
      <w:pPr>
        <w:pStyle w:val="Titolo3"/>
      </w:pPr>
      <w:proofErr w:type="spellStart"/>
      <w:r>
        <w:t>Tecnorete</w:t>
      </w:r>
      <w:proofErr w:type="spellEnd"/>
      <w:r>
        <w:t xml:space="preserve"> dal </w:t>
      </w:r>
      <w:r w:rsidR="0079392B">
        <w:t xml:space="preserve">04/2018 al </w:t>
      </w:r>
      <w:r w:rsidR="00C052E5">
        <w:t>31/01/2022</w:t>
      </w:r>
    </w:p>
    <w:p w:rsidR="005E059F" w:rsidRDefault="00D366EF">
      <w:r>
        <w:t xml:space="preserve">In questa esperienza </w:t>
      </w:r>
      <w:r w:rsidR="0056284A">
        <w:t xml:space="preserve">ho avuto la possibilità di </w:t>
      </w:r>
      <w:r w:rsidR="005E0E52">
        <w:t xml:space="preserve">accrescere le mie competenze informatiche </w:t>
      </w:r>
      <w:r w:rsidR="00C6305E">
        <w:t xml:space="preserve">con gestione di database aziendali per il monitoraggio </w:t>
      </w:r>
      <w:r w:rsidR="0095555B">
        <w:t xml:space="preserve">della gestione </w:t>
      </w:r>
      <w:r w:rsidR="00921340">
        <w:t xml:space="preserve">dei clienti </w:t>
      </w:r>
    </w:p>
    <w:p w:rsidR="002517B8" w:rsidRDefault="005E059F">
      <w:r>
        <w:t>Inoltre la mia crescita personale</w:t>
      </w:r>
      <w:r w:rsidR="007C73C3">
        <w:t xml:space="preserve"> mi</w:t>
      </w:r>
      <w:r>
        <w:t xml:space="preserve"> ha dato modo di poter gestire</w:t>
      </w:r>
      <w:r w:rsidR="007C73C3">
        <w:t xml:space="preserve"> un team </w:t>
      </w:r>
      <w:r w:rsidR="000639CC">
        <w:t>per la realizzazione di</w:t>
      </w:r>
      <w:r w:rsidR="00845BDF">
        <w:t xml:space="preserve"> alcuni </w:t>
      </w:r>
      <w:r w:rsidR="00617DBE">
        <w:t>obiettivi.</w:t>
      </w:r>
      <w:r w:rsidR="00845BDF">
        <w:t xml:space="preserve"> </w:t>
      </w:r>
      <w:r w:rsidR="007C73C3">
        <w:t xml:space="preserve"> </w:t>
      </w:r>
      <w:r>
        <w:t xml:space="preserve"> </w:t>
      </w:r>
      <w:r w:rsidR="0056284A">
        <w:t xml:space="preserve"> </w:t>
      </w:r>
    </w:p>
    <w:p w:rsidR="00845BDF" w:rsidRPr="00845BDF" w:rsidRDefault="00410FEF" w:rsidP="00AB3DDA">
      <w:pPr>
        <w:pStyle w:val="Titolo1"/>
      </w:pPr>
      <w:sdt>
        <w:sdtPr>
          <w:id w:val="250401295"/>
          <w:placeholder>
            <w:docPart w:val="484E7B444730BF46BDE4AB677081E18A"/>
          </w:placeholder>
          <w:temporary/>
          <w:showingPlcHdr/>
          <w15:appearance w15:val="hidden"/>
        </w:sdtPr>
        <w:sdtEndPr/>
        <w:sdtContent>
          <w:r w:rsidR="00AD2F6A">
            <w:t>Premi e riconoscimenti</w:t>
          </w:r>
        </w:sdtContent>
      </w:sdt>
    </w:p>
    <w:p w:rsidR="002517B8" w:rsidRDefault="00D37C81">
      <w:pPr>
        <w:pStyle w:val="Titolo2"/>
      </w:pPr>
      <w:r>
        <w:t xml:space="preserve">Miglior </w:t>
      </w:r>
      <w:r w:rsidR="008950FC">
        <w:t xml:space="preserve">acquisitore </w:t>
      </w:r>
      <w:r w:rsidR="00BA7E8D">
        <w:t>”area”</w:t>
      </w:r>
      <w:r w:rsidR="003D123B">
        <w:t xml:space="preserve"> </w:t>
      </w:r>
      <w:r w:rsidR="00523A33">
        <w:t>tecno</w:t>
      </w:r>
      <w:r w:rsidR="008D10F4">
        <w:t>casa</w:t>
      </w:r>
      <w:r w:rsidR="00523A33">
        <w:t xml:space="preserve"> </w:t>
      </w:r>
      <w:r w:rsidR="00BA7E8D">
        <w:t>2019</w:t>
      </w:r>
      <w:r w:rsidR="00523A33">
        <w:t xml:space="preserve"> </w:t>
      </w:r>
    </w:p>
    <w:p w:rsidR="002517B8" w:rsidRDefault="008D10F4" w:rsidP="008D10F4">
      <w:pPr>
        <w:pStyle w:val="Paragrafoelenco"/>
        <w:numPr>
          <w:ilvl w:val="0"/>
          <w:numId w:val="11"/>
        </w:numPr>
      </w:pPr>
      <w:r>
        <w:t>1 quadrimestre 2019</w:t>
      </w:r>
    </w:p>
    <w:p w:rsidR="00C85CC1" w:rsidRDefault="00C85CC1" w:rsidP="00F14B58">
      <w:pPr>
        <w:pStyle w:val="Titolo2"/>
      </w:pPr>
      <w:r>
        <w:t xml:space="preserve">Miglior </w:t>
      </w:r>
      <w:r w:rsidR="0007300F">
        <w:t xml:space="preserve">collaboratore </w:t>
      </w:r>
      <w:r w:rsidR="005420D3">
        <w:t>T</w:t>
      </w:r>
      <w:r w:rsidR="0007300F">
        <w:t xml:space="preserve">op </w:t>
      </w:r>
      <w:r w:rsidR="005420D3">
        <w:t>C</w:t>
      </w:r>
      <w:r w:rsidR="0007300F">
        <w:t>loud</w:t>
      </w:r>
      <w:r>
        <w:t xml:space="preserve"> ”area”</w:t>
      </w:r>
      <w:r w:rsidR="003D123B">
        <w:t xml:space="preserve"> </w:t>
      </w:r>
      <w:r>
        <w:t xml:space="preserve">tecnocasa 2019 </w:t>
      </w:r>
    </w:p>
    <w:p w:rsidR="005420D3" w:rsidRDefault="005420D3" w:rsidP="005420D3">
      <w:pPr>
        <w:pStyle w:val="Paragrafoelenco"/>
        <w:numPr>
          <w:ilvl w:val="0"/>
          <w:numId w:val="11"/>
        </w:numPr>
      </w:pPr>
      <w:r>
        <w:t>1 quadrimestre 2019</w:t>
      </w:r>
    </w:p>
    <w:p w:rsidR="005420D3" w:rsidRDefault="005420D3" w:rsidP="00F14B58">
      <w:pPr>
        <w:pStyle w:val="Titolo2"/>
      </w:pPr>
      <w:r>
        <w:t>Miglior produzione ”area”</w:t>
      </w:r>
      <w:r w:rsidR="003D123B">
        <w:t xml:space="preserve"> </w:t>
      </w:r>
      <w:r>
        <w:t xml:space="preserve">tecnocasa 2019 </w:t>
      </w:r>
    </w:p>
    <w:p w:rsidR="005420D3" w:rsidRDefault="005420D3" w:rsidP="005420D3">
      <w:pPr>
        <w:pStyle w:val="Paragrafoelenco"/>
        <w:numPr>
          <w:ilvl w:val="0"/>
          <w:numId w:val="11"/>
        </w:numPr>
      </w:pPr>
      <w:r>
        <w:t>1 quadrimestre 2019</w:t>
      </w:r>
    </w:p>
    <w:p w:rsidR="003D123B" w:rsidRDefault="003D123B" w:rsidP="00F14B58">
      <w:pPr>
        <w:pStyle w:val="Titolo2"/>
      </w:pPr>
      <w:r>
        <w:t xml:space="preserve">Miglior acquisitore ”area” tecnocasa 2019 </w:t>
      </w:r>
    </w:p>
    <w:p w:rsidR="00BD1539" w:rsidRDefault="003D123B" w:rsidP="00BD1539">
      <w:pPr>
        <w:pStyle w:val="Paragrafoelenco"/>
        <w:numPr>
          <w:ilvl w:val="0"/>
          <w:numId w:val="11"/>
        </w:numPr>
      </w:pPr>
      <w:r>
        <w:t>3 quadrimestre 2019</w:t>
      </w:r>
    </w:p>
    <w:p w:rsidR="00506A90" w:rsidRDefault="00506A90" w:rsidP="00506A90"/>
    <w:p w:rsidR="00506A90" w:rsidRDefault="00506A90" w:rsidP="00506A90"/>
    <w:p w:rsidR="00BD1539" w:rsidRPr="00251BC8" w:rsidRDefault="00251BC8" w:rsidP="00BD1539">
      <w:pPr>
        <w:rPr>
          <w:b/>
          <w:bCs/>
        </w:rPr>
      </w:pPr>
      <w:r>
        <w:rPr>
          <w:b/>
          <w:bCs/>
        </w:rPr>
        <w:t>S</w:t>
      </w:r>
      <w:r w:rsidR="00506A90">
        <w:rPr>
          <w:b/>
          <w:bCs/>
        </w:rPr>
        <w:t xml:space="preserve">ECONDA ESPERIENZA </w:t>
      </w:r>
    </w:p>
    <w:p w:rsidR="00251BC8" w:rsidRDefault="00BD1539" w:rsidP="00BD1539">
      <w:pPr>
        <w:rPr>
          <w:u w:val="single"/>
        </w:rPr>
      </w:pPr>
      <w:r>
        <w:rPr>
          <w:b/>
          <w:bCs/>
        </w:rPr>
        <w:t xml:space="preserve">FACILE </w:t>
      </w:r>
      <w:proofErr w:type="spellStart"/>
      <w:r>
        <w:rPr>
          <w:b/>
          <w:bCs/>
        </w:rPr>
        <w:t>AUTORICAMBI</w:t>
      </w:r>
      <w:proofErr w:type="spellEnd"/>
      <w:r w:rsidR="00602349">
        <w:rPr>
          <w:b/>
          <w:bCs/>
        </w:rPr>
        <w:t xml:space="preserve"> </w:t>
      </w:r>
      <w:r w:rsidR="00993DFC">
        <w:rPr>
          <w:u w:val="single"/>
        </w:rPr>
        <w:t xml:space="preserve"> 01/06/2020 </w:t>
      </w:r>
    </w:p>
    <w:p w:rsidR="00506A90" w:rsidRDefault="00506A90" w:rsidP="00BD1539">
      <w:pPr>
        <w:rPr>
          <w:u w:val="single"/>
        </w:rPr>
      </w:pPr>
      <w:r>
        <w:rPr>
          <w:u w:val="single"/>
        </w:rPr>
        <w:t xml:space="preserve">Impiegata commerciale </w:t>
      </w:r>
    </w:p>
    <w:p w:rsidR="00525F65" w:rsidRDefault="00525F65" w:rsidP="00BD1539">
      <w:pPr>
        <w:rPr>
          <w:u w:val="single"/>
        </w:rPr>
      </w:pPr>
      <w:r>
        <w:rPr>
          <w:u w:val="single"/>
        </w:rPr>
        <w:t xml:space="preserve">-vendita ricambi di auto </w:t>
      </w:r>
    </w:p>
    <w:p w:rsidR="00525F65" w:rsidRDefault="00525F65" w:rsidP="00BD1539">
      <w:pPr>
        <w:rPr>
          <w:u w:val="single"/>
        </w:rPr>
      </w:pPr>
    </w:p>
    <w:p w:rsidR="00525F65" w:rsidRDefault="00525F65" w:rsidP="00BD153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ULTIMA ESPERIENZA </w:t>
      </w:r>
    </w:p>
    <w:p w:rsidR="00525F65" w:rsidRDefault="00525F65" w:rsidP="00BD1539">
      <w:pPr>
        <w:rPr>
          <w:b/>
          <w:bCs/>
          <w:u w:val="single"/>
        </w:rPr>
      </w:pPr>
      <w:r>
        <w:rPr>
          <w:b/>
          <w:bCs/>
          <w:u w:val="single"/>
        </w:rPr>
        <w:t xml:space="preserve">RSA </w:t>
      </w:r>
      <w:r w:rsidR="00BC259C">
        <w:rPr>
          <w:b/>
          <w:bCs/>
          <w:u w:val="single"/>
        </w:rPr>
        <w:t xml:space="preserve">(le corti ) </w:t>
      </w:r>
    </w:p>
    <w:p w:rsidR="00BC259C" w:rsidRPr="00BC259C" w:rsidRDefault="00BC259C" w:rsidP="00BD1539">
      <w:r>
        <w:t xml:space="preserve">Struttura per anziani , ricoprendo il ruolo delle Oss </w:t>
      </w:r>
    </w:p>
    <w:p w:rsidR="00525F65" w:rsidRPr="00602349" w:rsidRDefault="00525F65" w:rsidP="00BD1539">
      <w:pPr>
        <w:rPr>
          <w:u w:val="single"/>
        </w:rPr>
      </w:pPr>
    </w:p>
    <w:p w:rsidR="007D5E1A" w:rsidRDefault="00410FEF" w:rsidP="002712C9">
      <w:pPr>
        <w:pStyle w:val="Titolo1"/>
      </w:pPr>
      <w:sdt>
        <w:sdtPr>
          <w:id w:val="857773176"/>
          <w:placeholder>
            <w:docPart w:val="785969004F2B0448A9E94DADEA628261"/>
          </w:placeholder>
          <w:temporary/>
          <w:showingPlcHdr/>
          <w15:appearance w15:val="hidden"/>
        </w:sdtPr>
        <w:sdtEndPr>
          <w:rPr>
            <w:szCs w:val="26"/>
          </w:rPr>
        </w:sdtEndPr>
        <w:sdtContent>
          <w:r w:rsidR="007D5E1A" w:rsidRPr="00AB3DDA">
            <w:rPr>
              <w:szCs w:val="26"/>
            </w:rPr>
            <w:t>Esperienza</w:t>
          </w:r>
        </w:sdtContent>
      </w:sdt>
      <w:r w:rsidR="007D5E1A">
        <w:t xml:space="preserve"> extra:</w:t>
      </w:r>
    </w:p>
    <w:p w:rsidR="002712C9" w:rsidRDefault="0091122B" w:rsidP="002712C9">
      <w:r>
        <w:t xml:space="preserve">Durante il percorso scolastico </w:t>
      </w:r>
      <w:r w:rsidR="00CB27E0">
        <w:t xml:space="preserve">ho acquisito competenze lavorative </w:t>
      </w:r>
      <w:r w:rsidR="00796758">
        <w:t>tramite stage in</w:t>
      </w:r>
    </w:p>
    <w:p w:rsidR="00796758" w:rsidRDefault="00796758" w:rsidP="00867318">
      <w:pPr>
        <w:pStyle w:val="Paragrafoelenco"/>
        <w:numPr>
          <w:ilvl w:val="0"/>
          <w:numId w:val="11"/>
        </w:numPr>
      </w:pPr>
      <w:r>
        <w:t xml:space="preserve">Agenzia viaggi </w:t>
      </w:r>
      <w:r w:rsidR="0016356C">
        <w:t xml:space="preserve">orientata a viaggi degli anziani e disabili </w:t>
      </w:r>
      <w:r w:rsidR="00867318">
        <w:t>(</w:t>
      </w:r>
      <w:proofErr w:type="spellStart"/>
      <w:r w:rsidR="00867318">
        <w:t>piramyd</w:t>
      </w:r>
      <w:proofErr w:type="spellEnd"/>
      <w:r w:rsidR="00867318">
        <w:t xml:space="preserve"> Viaggi)</w:t>
      </w:r>
    </w:p>
    <w:p w:rsidR="00867318" w:rsidRDefault="001D4E46" w:rsidP="00867318">
      <w:pPr>
        <w:pStyle w:val="Paragrafoelenco"/>
        <w:numPr>
          <w:ilvl w:val="0"/>
          <w:numId w:val="11"/>
        </w:numPr>
      </w:pPr>
      <w:r>
        <w:t xml:space="preserve">Presso casa di riposo (RSA Crocetta) </w:t>
      </w:r>
      <w:r w:rsidR="00402C84">
        <w:t>dedicato all’osservazione dei metodi d’assistenza</w:t>
      </w:r>
    </w:p>
    <w:p w:rsidR="000C3E1A" w:rsidRDefault="006A77E1" w:rsidP="00B20BAF">
      <w:pPr>
        <w:pStyle w:val="Paragrafoelenco"/>
        <w:numPr>
          <w:ilvl w:val="0"/>
          <w:numId w:val="11"/>
        </w:numPr>
      </w:pPr>
      <w:r>
        <w:t>Scuole comunale dell’infanzia (</w:t>
      </w:r>
      <w:r w:rsidR="00960C21">
        <w:t>Asilo Nido Elvira Verde)</w:t>
      </w:r>
      <w:r w:rsidR="00B20BAF">
        <w:t xml:space="preserve"> dedicato all</w:t>
      </w:r>
      <w:r w:rsidR="00767E3C">
        <w:t>‘</w:t>
      </w:r>
      <w:r w:rsidR="00B20BAF">
        <w:t>adempimento delle metod</w:t>
      </w:r>
      <w:r w:rsidR="00767E3C">
        <w:t xml:space="preserve">ologie utilizzate nelle scuole materne </w:t>
      </w:r>
      <w:r w:rsidR="00B20BAF">
        <w:t xml:space="preserve"> </w:t>
      </w:r>
    </w:p>
    <w:p w:rsidR="0034396C" w:rsidRPr="002712C9" w:rsidRDefault="0034396C" w:rsidP="0034396C"/>
    <w:p w:rsidR="00226CD1" w:rsidRDefault="0034396C" w:rsidP="00C85CC1">
      <w:r>
        <w:t xml:space="preserve">Inoltre nel post diploma ho avuto esperienze come barista e cameriera </w:t>
      </w:r>
    </w:p>
    <w:p w:rsidR="00C052E5" w:rsidRDefault="00C052E5" w:rsidP="00C85CC1"/>
    <w:p w:rsidR="00150F6E" w:rsidRPr="00150F6E" w:rsidRDefault="00150F6E" w:rsidP="00C85CC1">
      <w:pPr>
        <w:rPr>
          <w:sz w:val="16"/>
          <w:szCs w:val="16"/>
        </w:rPr>
      </w:pPr>
      <w:r>
        <w:rPr>
          <w:sz w:val="16"/>
          <w:szCs w:val="16"/>
        </w:rPr>
        <w:t>Autorizzo il trattamento dei miei dati personali ai sensi del decreto legislativo 30/05/2003,n</w:t>
      </w:r>
      <w:r w:rsidR="002E47E8">
        <w:rPr>
          <w:sz w:val="16"/>
          <w:szCs w:val="16"/>
        </w:rPr>
        <w:t>°196 “codice in materia di protezione di dati personali</w:t>
      </w:r>
      <w:r w:rsidR="00454A99">
        <w:rPr>
          <w:sz w:val="16"/>
          <w:szCs w:val="16"/>
        </w:rPr>
        <w:t>”.</w:t>
      </w:r>
    </w:p>
    <w:sectPr w:rsidR="00150F6E" w:rsidRPr="00150F6E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1907" w:h="16839" w:code="9"/>
      <w:pgMar w:top="1152" w:right="1123" w:bottom="1195" w:left="1123" w:header="432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:rsidR="00410FEF" w:rsidRDefault="00410FEF">
      <w:pPr>
        <w:spacing w:after="0" w:line="240" w:lineRule="auto"/>
      </w:pPr>
      <w:r>
        <w:separator/>
      </w:r>
    </w:p>
  </w:endnote>
  <w:endnote w:type="continuationSeparator" w:id="0">
    <w:p w:rsidR="00410FEF" w:rsidRDefault="00410FE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altName w:val="Calibr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5762B" w:rsidRDefault="00C5762B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-26330786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2517B8" w:rsidRDefault="00AD2F6A">
        <w:pPr>
          <w:pStyle w:val="Pidipagina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>
          <w:rPr>
            <w:noProof/>
          </w:rPr>
          <w:t>2</w:t>
        </w:r>
        <w:r>
          <w:rPr>
            <w:noProof/>
          </w:rPr>
          <w:fldChar w:fldCharType="end"/>
        </w:r>
      </w:p>
    </w:sdtContent>
  </w:sdt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5762B" w:rsidRDefault="00C5762B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:rsidR="00410FEF" w:rsidRDefault="00410FEF">
      <w:pPr>
        <w:spacing w:after="0" w:line="240" w:lineRule="auto"/>
      </w:pPr>
      <w:r>
        <w:separator/>
      </w:r>
    </w:p>
  </w:footnote>
  <w:footnote w:type="continuationSeparator" w:id="0">
    <w:p w:rsidR="00410FEF" w:rsidRDefault="00410FE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C5762B" w:rsidRDefault="00C5762B">
    <w:pPr>
      <w:pStyle w:val="Intestazione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517B8" w:rsidRDefault="00AD2F6A">
    <w:pPr>
      <w:pStyle w:val="Intestazione"/>
    </w:pPr>
    <w:r>
      <w:rPr>
        <w:noProof/>
        <w:lang w:val="lt-LT" w:eastAsia="zh-CN" w:bidi="ar-SA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margin">
                <wp:align>left</wp:align>
              </wp:positionH>
              <wp:positionV relativeFrom="page">
                <wp:align>top</wp:align>
              </wp:positionV>
              <wp:extent cx="3200400" cy="10056322"/>
              <wp:effectExtent l="0" t="0" r="0" b="0"/>
              <wp:wrapNone/>
              <wp:docPr id="4" name="Group 4" title="Background graphics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00400" cy="10056322"/>
                        <a:chOff x="0" y="0"/>
                        <a:chExt cx="3200400" cy="10056322"/>
                      </a:xfrm>
                    </wpg:grpSpPr>
                    <wps:wsp>
                      <wps:cNvPr id="2" name="Rectangle 2"/>
                      <wps:cNvSpPr/>
                      <wps:spPr>
                        <a:xfrm>
                          <a:off x="0" y="0"/>
                          <a:ext cx="3200400" cy="192024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3" name="Rectangle 3"/>
                      <wps:cNvSpPr/>
                      <wps:spPr>
                        <a:xfrm>
                          <a:off x="0" y="9964882"/>
                          <a:ext cx="3200400" cy="9144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41200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group w14:anchorId="4CBD49BC" id="Group 4" o:spid="_x0000_s1026" alt="Titolo: Background graphics" style="position:absolute;margin-left:0;margin-top:0;width:252pt;height:791.85pt;z-index:251661312;mso-width-percent:412;mso-height-percent:1000;mso-position-horizontal:left;mso-position-horizontal-relative:margin;mso-position-vertical:top;mso-position-vertical-relative:page;mso-width-percent:412;mso-height-percent:1000" coordsize="32004,100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">
              <v:rect id="Rectangle 2" o:spid="_x0000_s1027" style="position:absolute;width:32004;height:1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" fillcolor="#4b3a2e [3215]" stroked="f" strokeweight="1pt"/>
              <v:rect id="Rectangle 3" o:spid="_x0000_s1028" style="position:absolute;top:99648;width:32004;height: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" fillcolor="#4b3a2e [3215]" stroked="f" strokeweight="1pt"/>
              <w10:wrap anchorx="margin" anchory="page"/>
            </v:group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:rsidR="002517B8" w:rsidRDefault="00C5762B" w:rsidP="00C5762B">
    <w:pPr>
      <w:pStyle w:val="Intestazione"/>
      <w:ind w:left="6480" w:firstLine="720"/>
    </w:pPr>
    <w:r w:rsidRPr="00C5762B">
      <w:rPr>
        <w:noProof/>
      </w:rPr>
      <w:drawing>
        <wp:inline distT="0" distB="0" distL="0" distR="0">
          <wp:extent cx="1495425" cy="1933575"/>
          <wp:effectExtent l="0" t="0" r="9525" b="9525"/>
          <wp:docPr id="8" name="Immagine 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495425" cy="1933575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 w:rsidR="00AD2F6A">
      <w:rPr>
        <w:noProof/>
        <w:lang w:val="lt-LT" w:eastAsia="zh-CN" w:bidi="ar-SA"/>
      </w:rPr>
      <mc:AlternateContent>
        <mc:Choice Requires="wpg">
          <w:drawing>
            <wp:anchor distT="0" distB="0" distL="114300" distR="114300" simplePos="0" relativeHeight="251663360" behindDoc="0" locked="0" layoutInCell="1" allowOverlap="1">
              <wp:simplePos x="0" y="0"/>
              <wp:positionH relativeFrom="margin">
                <wp:align>left</wp:align>
              </wp:positionH>
              <wp:positionV relativeFrom="page">
                <wp:align>top</wp:align>
              </wp:positionV>
              <wp:extent cx="3200400" cy="10056322"/>
              <wp:effectExtent l="0" t="0" r="8890" b="0"/>
              <wp:wrapNone/>
              <wp:docPr id="5" name="Gruppo 5" title="Grafica di sfond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3200400" cy="10056322"/>
                        <a:chOff x="0" y="0"/>
                        <a:chExt cx="3200400" cy="10056322"/>
                      </a:xfrm>
                    </wpg:grpSpPr>
                    <wps:wsp>
                      <wps:cNvPr id="6" name="Rettangolo 6"/>
                      <wps:cNvSpPr/>
                      <wps:spPr>
                        <a:xfrm>
                          <a:off x="0" y="0"/>
                          <a:ext cx="3200400" cy="192024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  <wps:wsp>
                      <wps:cNvPr id="7" name="Rettangolo 7"/>
                      <wps:cNvSpPr/>
                      <wps:spPr>
                        <a:xfrm>
                          <a:off x="0" y="9964882"/>
                          <a:ext cx="3200400" cy="91440"/>
                        </a:xfrm>
                        <a:prstGeom prst="rect">
                          <a:avLst/>
                        </a:prstGeom>
                        <a:solidFill>
                          <a:schemeClr val="tx2"/>
                        </a:solidFill>
                        <a:ln>
                          <a:noFill/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wpg:wgp>
                </a:graphicData>
              </a:graphic>
              <wp14:sizeRelH relativeFrom="page">
                <wp14:pctWidth>41200</wp14:pctWidth>
              </wp14:sizeRelH>
              <wp14:sizeRelV relativeFrom="page">
                <wp14:pctHeight>100000</wp14:pctHeight>
              </wp14:sizeRelV>
            </wp:anchor>
          </w:drawing>
        </mc:Choice>
        <mc:Fallback>
          <w:pict>
            <v:group w14:anchorId="762D32C1" id="Gruppo 5" o:spid="_x0000_s1026" alt="Titolo: Grafica di sfondo" style="position:absolute;margin-left:0;margin-top:0;width:252pt;height:791.85pt;z-index:251663360;mso-width-percent:412;mso-height-percent:1000;mso-position-horizontal:left;mso-position-horizontal-relative:margin;mso-position-vertical:top;mso-position-vertical-relative:page;mso-width-percent:412;mso-height-percent:1000" coordsize="32004,10056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">
              <v:rect id="Rettangolo 6" o:spid="_x0000_s1027" style="position:absolute;width:32004;height:19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" fillcolor="#4b3a2e [3215]" stroked="f" strokeweight="1pt"/>
              <v:rect id="Rettangolo 7" o:spid="_x0000_s1028" style="position:absolute;top:99648;width:32004;height:91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" fillcolor="#4b3a2e [3215]" stroked="f" strokeweight="1pt"/>
              <w10:wrap anchorx="margin" anchory="pag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FFFFFF7C"/>
    <w:multiLevelType w:val="singleLevel"/>
    <w:tmpl w:val="DFF442C8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 w15:restartNumberingAfterBreak="0">
    <w:nsid w:val="FFFFFF7D"/>
    <w:multiLevelType w:val="singleLevel"/>
    <w:tmpl w:val="8028F2F0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 w15:restartNumberingAfterBreak="0">
    <w:nsid w:val="FFFFFF7E"/>
    <w:multiLevelType w:val="singleLevel"/>
    <w:tmpl w:val="1C40027A"/>
    <w:lvl w:ilvl="0">
      <w:start w:val="1"/>
      <w:numFmt w:val="decimal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 w15:restartNumberingAfterBreak="0">
    <w:nsid w:val="FFFFFF7F"/>
    <w:multiLevelType w:val="singleLevel"/>
    <w:tmpl w:val="7ED2B9D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 w15:restartNumberingAfterBreak="0">
    <w:nsid w:val="FFFFFF80"/>
    <w:multiLevelType w:val="singleLevel"/>
    <w:tmpl w:val="9BB8496C"/>
    <w:lvl w:ilvl="0">
      <w:start w:val="1"/>
      <w:numFmt w:val="bullet"/>
      <w:lvlText w:val=""/>
      <w:lvlJc w:val="left"/>
      <w:pPr>
        <w:tabs>
          <w:tab w:val="num" w:pos="1800"/>
        </w:tabs>
        <w:ind w:left="1800" w:hanging="360"/>
      </w:pPr>
      <w:rPr>
        <w:rFonts w:ascii="Symbol" w:hAnsi="Symbol" w:hint="default"/>
      </w:rPr>
    </w:lvl>
  </w:abstractNum>
  <w:abstractNum w:abstractNumId="5" w15:restartNumberingAfterBreak="0">
    <w:nsid w:val="FFFFFF81"/>
    <w:multiLevelType w:val="singleLevel"/>
    <w:tmpl w:val="43AEF4D0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6" w15:restartNumberingAfterBreak="0">
    <w:nsid w:val="FFFFFF82"/>
    <w:multiLevelType w:val="singleLevel"/>
    <w:tmpl w:val="7FA68852"/>
    <w:lvl w:ilvl="0">
      <w:start w:val="1"/>
      <w:numFmt w:val="bullet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7" w15:restartNumberingAfterBreak="0">
    <w:nsid w:val="FFFFFF83"/>
    <w:multiLevelType w:val="singleLevel"/>
    <w:tmpl w:val="ABA42E0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8" w15:restartNumberingAfterBreak="0">
    <w:nsid w:val="FFFFFF88"/>
    <w:multiLevelType w:val="singleLevel"/>
    <w:tmpl w:val="6750E6D0"/>
    <w:lvl w:ilvl="0">
      <w:start w:val="1"/>
      <w:numFmt w:val="decimal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9" w15:restartNumberingAfterBreak="0">
    <w:nsid w:val="FFFFFF89"/>
    <w:multiLevelType w:val="singleLevel"/>
    <w:tmpl w:val="23D62EEC"/>
    <w:lvl w:ilvl="0">
      <w:start w:val="1"/>
      <w:numFmt w:val="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abstractNum w:abstractNumId="10" w15:restartNumberingAfterBreak="0">
    <w:nsid w:val="61D16D6C"/>
    <w:multiLevelType w:val="hybridMultilevel"/>
    <w:tmpl w:val="2D2C6220"/>
    <w:lvl w:ilvl="0" w:tplc="FFFFFFFF">
      <w:numFmt w:val="bullet"/>
      <w:lvlText w:val="-"/>
      <w:lvlJc w:val="left"/>
      <w:pPr>
        <w:ind w:left="720" w:hanging="360"/>
      </w:pPr>
      <w:rPr>
        <w:rFonts w:ascii="Century Gothic" w:eastAsiaTheme="minorHAnsi" w:hAnsi="Century Gothic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9"/>
  </w:num>
  <w:num w:numId="2">
    <w:abstractNumId w:val="7"/>
  </w:num>
  <w:num w:numId="3">
    <w:abstractNumId w:val="6"/>
  </w:num>
  <w:num w:numId="4">
    <w:abstractNumId w:val="5"/>
  </w:num>
  <w:num w:numId="5">
    <w:abstractNumId w:val="4"/>
  </w:num>
  <w:num w:numId="6">
    <w:abstractNumId w:val="8"/>
  </w:num>
  <w:num w:numId="7">
    <w:abstractNumId w:val="3"/>
  </w:num>
  <w:num w:numId="8">
    <w:abstractNumId w:val="2"/>
  </w:num>
  <w:num w:numId="9">
    <w:abstractNumId w:val="1"/>
  </w:num>
  <w:num w:numId="10">
    <w:abstractNumId w:val="0"/>
  </w:num>
  <w:num w:numId="1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web"/>
  <w:zoom w:percent="75"/>
  <w:proofState w:spelling="clean"/>
  <w:attachedTemplate r:id="rId1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E4272"/>
    <w:rsid w:val="00031EF8"/>
    <w:rsid w:val="000639CC"/>
    <w:rsid w:val="0007300F"/>
    <w:rsid w:val="00084327"/>
    <w:rsid w:val="000B24B8"/>
    <w:rsid w:val="000C184A"/>
    <w:rsid w:val="000C3E1A"/>
    <w:rsid w:val="00150F6E"/>
    <w:rsid w:val="0016356C"/>
    <w:rsid w:val="00182608"/>
    <w:rsid w:val="001D4E46"/>
    <w:rsid w:val="00226CD1"/>
    <w:rsid w:val="0023050D"/>
    <w:rsid w:val="002517B8"/>
    <w:rsid w:val="00251BC8"/>
    <w:rsid w:val="00266CE6"/>
    <w:rsid w:val="002712C9"/>
    <w:rsid w:val="002A6F5B"/>
    <w:rsid w:val="002A7216"/>
    <w:rsid w:val="002E47E8"/>
    <w:rsid w:val="00301D54"/>
    <w:rsid w:val="0034396C"/>
    <w:rsid w:val="00346F33"/>
    <w:rsid w:val="00366EB5"/>
    <w:rsid w:val="003C3E29"/>
    <w:rsid w:val="003D123B"/>
    <w:rsid w:val="003D4AEF"/>
    <w:rsid w:val="003F6E2F"/>
    <w:rsid w:val="00402C84"/>
    <w:rsid w:val="00410FEF"/>
    <w:rsid w:val="00454A99"/>
    <w:rsid w:val="00462FA0"/>
    <w:rsid w:val="004919F9"/>
    <w:rsid w:val="00506A90"/>
    <w:rsid w:val="00507E61"/>
    <w:rsid w:val="00513EBE"/>
    <w:rsid w:val="00523A33"/>
    <w:rsid w:val="00525F65"/>
    <w:rsid w:val="005420D3"/>
    <w:rsid w:val="0056284A"/>
    <w:rsid w:val="00562E5F"/>
    <w:rsid w:val="00577BEE"/>
    <w:rsid w:val="005C746E"/>
    <w:rsid w:val="005E059F"/>
    <w:rsid w:val="005E0E52"/>
    <w:rsid w:val="005E152A"/>
    <w:rsid w:val="00602349"/>
    <w:rsid w:val="00617DBE"/>
    <w:rsid w:val="006461C9"/>
    <w:rsid w:val="00661BE6"/>
    <w:rsid w:val="00671F5E"/>
    <w:rsid w:val="00674485"/>
    <w:rsid w:val="006A77E1"/>
    <w:rsid w:val="006E7D32"/>
    <w:rsid w:val="00721DEE"/>
    <w:rsid w:val="00721F8E"/>
    <w:rsid w:val="00725307"/>
    <w:rsid w:val="00767E3C"/>
    <w:rsid w:val="007850C6"/>
    <w:rsid w:val="0079392B"/>
    <w:rsid w:val="00796758"/>
    <w:rsid w:val="00797476"/>
    <w:rsid w:val="007A6461"/>
    <w:rsid w:val="007C73C3"/>
    <w:rsid w:val="007D5E1A"/>
    <w:rsid w:val="007F32AB"/>
    <w:rsid w:val="008011BC"/>
    <w:rsid w:val="00845BDF"/>
    <w:rsid w:val="00867318"/>
    <w:rsid w:val="008950FC"/>
    <w:rsid w:val="008D10F4"/>
    <w:rsid w:val="008E4272"/>
    <w:rsid w:val="0091122B"/>
    <w:rsid w:val="00921340"/>
    <w:rsid w:val="0095555B"/>
    <w:rsid w:val="00960C21"/>
    <w:rsid w:val="00993DFC"/>
    <w:rsid w:val="009A1F5D"/>
    <w:rsid w:val="009A7F7A"/>
    <w:rsid w:val="00A72855"/>
    <w:rsid w:val="00AB3DDA"/>
    <w:rsid w:val="00AD2F6A"/>
    <w:rsid w:val="00B20BAF"/>
    <w:rsid w:val="00B2497F"/>
    <w:rsid w:val="00B42671"/>
    <w:rsid w:val="00B46F3B"/>
    <w:rsid w:val="00B53DB0"/>
    <w:rsid w:val="00B95D29"/>
    <w:rsid w:val="00BA7E8D"/>
    <w:rsid w:val="00BC259C"/>
    <w:rsid w:val="00BD1539"/>
    <w:rsid w:val="00BF054D"/>
    <w:rsid w:val="00C052E5"/>
    <w:rsid w:val="00C5762B"/>
    <w:rsid w:val="00C6305E"/>
    <w:rsid w:val="00C6491B"/>
    <w:rsid w:val="00C6658F"/>
    <w:rsid w:val="00C85CC1"/>
    <w:rsid w:val="00CA6DE6"/>
    <w:rsid w:val="00CB27E0"/>
    <w:rsid w:val="00CC2013"/>
    <w:rsid w:val="00D366EF"/>
    <w:rsid w:val="00D37B8A"/>
    <w:rsid w:val="00D37C81"/>
    <w:rsid w:val="00D53E29"/>
    <w:rsid w:val="00DE187E"/>
    <w:rsid w:val="00E143FC"/>
    <w:rsid w:val="00E218B2"/>
    <w:rsid w:val="00E576F6"/>
    <w:rsid w:val="00E70EFD"/>
    <w:rsid w:val="00E72351"/>
    <w:rsid w:val="00EA5A6B"/>
    <w:rsid w:val="00EF625E"/>
    <w:rsid w:val="00F20035"/>
    <w:rsid w:val="00F25FE4"/>
    <w:rsid w:val="00F45EF6"/>
    <w:rsid w:val="00FC4CD7"/>
    <w:rsid w:val="00FE56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27C3826"/>
  <w15:chartTrackingRefBased/>
  <w15:docId w15:val="{61F393FF-C35F-4748-85D5-F1504735B8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4B3A2E" w:themeColor="text2"/>
        <w:sz w:val="22"/>
        <w:szCs w:val="22"/>
        <w:lang w:val="it-IT" w:eastAsia="ja-JP" w:bidi="it-IT"/>
      </w:rPr>
    </w:rPrDefault>
    <w:pPrDefault>
      <w:pPr>
        <w:spacing w:after="60" w:line="28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 w:qFormat="1"/>
    <w:lsdException w:name="footer" w:semiHidden="1" w:unhideWhenUsed="1" w:qFormat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semiHidden="1" w:uiPriority="10" w:unhideWhenUsed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semiHidden="1" w:uiPriority="11" w:unhideWhenUsed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 w:unhideWhenUsed="1" w:qFormat="1"/>
    <w:lsdException w:name="Emphasis" w:semiHidden="1" w:uiPriority="20" w:unhideWhenUsed="1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 w:unhideWhenUsed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semiHidden="1" w:uiPriority="34" w:unhideWhenUsed="1" w:qFormat="1"/>
    <w:lsdException w:name="Quote" w:semiHidden="1" w:uiPriority="29" w:unhideWhenUsed="1" w:qFormat="1"/>
    <w:lsdException w:name="Intense Quote" w:semiHidden="1" w:uiPriority="30" w:unhideWhenUsed="1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 w:unhideWhenUsed="1" w:qFormat="1"/>
    <w:lsdException w:name="Intense Emphasis" w:semiHidden="1" w:uiPriority="21" w:unhideWhenUsed="1"/>
    <w:lsdException w:name="Subtle Reference" w:semiHidden="1" w:uiPriority="31" w:unhideWhenUsed="1" w:qFormat="1"/>
    <w:lsdException w:name="Intense Reference" w:semiHidden="1" w:uiPriority="32" w:unhideWhenUsed="1" w:qFormat="1"/>
    <w:lsdException w:name="Book Title" w:semiHidden="1" w:uiPriority="33" w:unhideWhenUsed="1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AD2F6A"/>
  </w:style>
  <w:style w:type="paragraph" w:styleId="Titolo1">
    <w:name w:val="heading 1"/>
    <w:basedOn w:val="Normale"/>
    <w:next w:val="Normale"/>
    <w:link w:val="Titolo1Carattere"/>
    <w:uiPriority w:val="9"/>
    <w:qFormat/>
    <w:pPr>
      <w:spacing w:before="320" w:after="200"/>
      <w:contextualSpacing/>
      <w:outlineLvl w:val="0"/>
    </w:pPr>
    <w:rPr>
      <w:rFonts w:asciiTheme="majorHAnsi" w:hAnsiTheme="majorHAnsi"/>
      <w:b/>
      <w:spacing w:val="21"/>
      <w:sz w:val="26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pPr>
      <w:keepNext/>
      <w:keepLines/>
      <w:spacing w:before="220" w:after="80"/>
      <w:contextualSpacing/>
      <w:outlineLvl w:val="1"/>
    </w:pPr>
    <w:rPr>
      <w:rFonts w:asciiTheme="majorHAnsi" w:eastAsiaTheme="majorEastAsia" w:hAnsiTheme="majorHAnsi" w:cstheme="majorBidi"/>
      <w:b/>
      <w:i/>
      <w:spacing w:val="21"/>
      <w:sz w:val="26"/>
      <w:szCs w:val="26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pPr>
      <w:keepNext/>
      <w:keepLines/>
      <w:outlineLvl w:val="2"/>
    </w:pPr>
    <w:rPr>
      <w:rFonts w:asciiTheme="majorHAnsi" w:eastAsiaTheme="majorEastAsia" w:hAnsiTheme="majorHAnsi" w:cstheme="majorBidi"/>
      <w:i/>
      <w:szCs w:val="24"/>
    </w:rPr>
  </w:style>
  <w:style w:type="paragraph" w:styleId="Titolo4">
    <w:name w:val="heading 4"/>
    <w:basedOn w:val="Normale"/>
    <w:next w:val="Normale"/>
    <w:link w:val="Titolo4Carattere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3"/>
    </w:pPr>
    <w:rPr>
      <w:rFonts w:asciiTheme="majorHAnsi" w:eastAsiaTheme="majorEastAsia" w:hAnsiTheme="majorHAnsi" w:cstheme="majorBidi"/>
      <w:b/>
      <w:iCs/>
      <w:caps/>
      <w:spacing w:val="21"/>
    </w:rPr>
  </w:style>
  <w:style w:type="paragraph" w:styleId="Titolo5">
    <w:name w:val="heading 5"/>
    <w:basedOn w:val="Normale"/>
    <w:next w:val="Normale"/>
    <w:link w:val="Titolo5Carattere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4"/>
    </w:pPr>
    <w:rPr>
      <w:rFonts w:asciiTheme="majorHAnsi" w:eastAsiaTheme="majorEastAsia" w:hAnsiTheme="majorHAnsi" w:cstheme="majorBidi"/>
      <w:b/>
      <w:spacing w:val="21"/>
    </w:rPr>
  </w:style>
  <w:style w:type="paragraph" w:styleId="Titolo6">
    <w:name w:val="heading 6"/>
    <w:basedOn w:val="Normale"/>
    <w:next w:val="Normale"/>
    <w:link w:val="Titolo6Carattere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5"/>
    </w:pPr>
    <w:rPr>
      <w:rFonts w:asciiTheme="majorHAnsi" w:eastAsiaTheme="majorEastAsia" w:hAnsiTheme="majorHAnsi" w:cstheme="majorBidi"/>
      <w:b/>
      <w:i/>
      <w:spacing w:val="21"/>
    </w:rPr>
  </w:style>
  <w:style w:type="paragraph" w:styleId="Titolo7">
    <w:name w:val="heading 7"/>
    <w:basedOn w:val="Normale"/>
    <w:next w:val="Normale"/>
    <w:link w:val="Titolo7Carattere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6"/>
    </w:pPr>
    <w:rPr>
      <w:rFonts w:asciiTheme="majorHAnsi" w:eastAsiaTheme="majorEastAsia" w:hAnsiTheme="majorHAnsi" w:cstheme="majorBidi"/>
      <w:iCs/>
      <w:spacing w:val="21"/>
    </w:rPr>
  </w:style>
  <w:style w:type="paragraph" w:styleId="Titolo8">
    <w:name w:val="heading 8"/>
    <w:basedOn w:val="Normale"/>
    <w:next w:val="Normale"/>
    <w:link w:val="Titolo8Carattere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7"/>
    </w:pPr>
    <w:rPr>
      <w:rFonts w:asciiTheme="majorHAnsi" w:eastAsiaTheme="majorEastAsia" w:hAnsiTheme="majorHAnsi" w:cstheme="majorBidi"/>
      <w:b/>
      <w:color w:val="A6856E" w:themeColor="text2" w:themeTint="99"/>
      <w:spacing w:val="21"/>
      <w:szCs w:val="21"/>
    </w:rPr>
  </w:style>
  <w:style w:type="paragraph" w:styleId="Titolo9">
    <w:name w:val="heading 9"/>
    <w:basedOn w:val="Normale"/>
    <w:next w:val="Normale"/>
    <w:link w:val="Titolo9Carattere"/>
    <w:uiPriority w:val="9"/>
    <w:semiHidden/>
    <w:unhideWhenUsed/>
    <w:qFormat/>
    <w:pPr>
      <w:keepNext/>
      <w:keepLines/>
      <w:spacing w:before="220" w:after="80" w:line="240" w:lineRule="auto"/>
      <w:contextualSpacing/>
      <w:outlineLvl w:val="8"/>
    </w:pPr>
    <w:rPr>
      <w:rFonts w:asciiTheme="majorHAnsi" w:eastAsiaTheme="majorEastAsia" w:hAnsiTheme="majorHAnsi" w:cstheme="majorBidi"/>
      <w:b/>
      <w:iCs/>
      <w:caps/>
      <w:color w:val="A6856E" w:themeColor="text2" w:themeTint="99"/>
      <w:spacing w:val="21"/>
      <w:sz w:val="20"/>
      <w:szCs w:val="21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styleId="Titolo">
    <w:name w:val="Title"/>
    <w:basedOn w:val="Normale"/>
    <w:link w:val="TitoloCarattere"/>
    <w:uiPriority w:val="10"/>
    <w:semiHidden/>
    <w:unhideWhenUsed/>
    <w:pPr>
      <w:spacing w:after="240" w:line="240" w:lineRule="auto"/>
      <w:contextualSpacing/>
    </w:pPr>
    <w:rPr>
      <w:rFonts w:asciiTheme="majorHAnsi" w:eastAsiaTheme="majorEastAsia" w:hAnsiTheme="majorHAnsi" w:cstheme="majorBidi"/>
      <w:b/>
      <w:caps/>
      <w:spacing w:val="21"/>
      <w:kern w:val="28"/>
      <w:sz w:val="64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semiHidden/>
    <w:rPr>
      <w:rFonts w:asciiTheme="majorHAnsi" w:eastAsiaTheme="majorEastAsia" w:hAnsiTheme="majorHAnsi" w:cstheme="majorBidi"/>
      <w:b/>
      <w:caps/>
      <w:spacing w:val="21"/>
      <w:kern w:val="28"/>
      <w:sz w:val="64"/>
      <w:szCs w:val="56"/>
    </w:rPr>
  </w:style>
  <w:style w:type="paragraph" w:styleId="Sottotitolo">
    <w:name w:val="Subtitle"/>
    <w:basedOn w:val="Normale"/>
    <w:next w:val="Normale"/>
    <w:link w:val="SottotitoloCarattere"/>
    <w:uiPriority w:val="11"/>
    <w:semiHidden/>
    <w:unhideWhenUsed/>
    <w:pPr>
      <w:numPr>
        <w:ilvl w:val="1"/>
      </w:numPr>
      <w:spacing w:after="960" w:line="240" w:lineRule="auto"/>
      <w:contextualSpacing/>
    </w:pPr>
    <w:rPr>
      <w:rFonts w:eastAsiaTheme="minorEastAsia"/>
      <w:i/>
      <w:spacing w:val="21"/>
      <w:sz w:val="36"/>
    </w:rPr>
  </w:style>
  <w:style w:type="character" w:customStyle="1" w:styleId="Titolo1Carattere">
    <w:name w:val="Titolo 1 Carattere"/>
    <w:basedOn w:val="Carpredefinitoparagrafo"/>
    <w:link w:val="Titolo1"/>
    <w:uiPriority w:val="9"/>
    <w:rPr>
      <w:rFonts w:asciiTheme="majorHAnsi" w:hAnsiTheme="majorHAnsi"/>
      <w:b/>
      <w:spacing w:val="21"/>
      <w:sz w:val="26"/>
    </w:rPr>
  </w:style>
  <w:style w:type="paragraph" w:styleId="Intestazione">
    <w:name w:val="header"/>
    <w:basedOn w:val="Normale"/>
    <w:link w:val="IntestazioneCarattere"/>
    <w:uiPriority w:val="99"/>
    <w:unhideWhenUsed/>
    <w:qFormat/>
    <w:pPr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</w:style>
  <w:style w:type="paragraph" w:styleId="Pidipagina">
    <w:name w:val="footer"/>
    <w:basedOn w:val="Normale"/>
    <w:link w:val="PidipaginaCarattere"/>
    <w:uiPriority w:val="99"/>
    <w:unhideWhenUsed/>
    <w:qFormat/>
    <w:pPr>
      <w:spacing w:after="0" w:line="240" w:lineRule="auto"/>
    </w:pPr>
    <w:rPr>
      <w:b/>
      <w:spacing w:val="21"/>
      <w:sz w:val="26"/>
    </w:rPr>
  </w:style>
  <w:style w:type="character" w:customStyle="1" w:styleId="PidipaginaCarattere">
    <w:name w:val="Piè di pagina Carattere"/>
    <w:basedOn w:val="Carpredefinitoparagrafo"/>
    <w:link w:val="Pidipagina"/>
    <w:uiPriority w:val="99"/>
    <w:rPr>
      <w:b/>
      <w:spacing w:val="21"/>
      <w:sz w:val="26"/>
    </w:rPr>
  </w:style>
  <w:style w:type="character" w:styleId="Testosegnaposto">
    <w:name w:val="Placeholder Text"/>
    <w:basedOn w:val="Carpredefinitoparagrafo"/>
    <w:uiPriority w:val="99"/>
    <w:semiHidden/>
    <w:rPr>
      <w:color w:val="808080"/>
    </w:rPr>
  </w:style>
  <w:style w:type="character" w:customStyle="1" w:styleId="Titolo2Carattere">
    <w:name w:val="Titolo 2 Carattere"/>
    <w:basedOn w:val="Carpredefinitoparagrafo"/>
    <w:link w:val="Titolo2"/>
    <w:uiPriority w:val="9"/>
    <w:rPr>
      <w:rFonts w:asciiTheme="majorHAnsi" w:eastAsiaTheme="majorEastAsia" w:hAnsiTheme="majorHAnsi" w:cstheme="majorBidi"/>
      <w:b/>
      <w:i/>
      <w:spacing w:val="21"/>
      <w:sz w:val="26"/>
      <w:szCs w:val="26"/>
    </w:rPr>
  </w:style>
  <w:style w:type="character" w:customStyle="1" w:styleId="Titolo5Carattere">
    <w:name w:val="Titolo 5 Carattere"/>
    <w:basedOn w:val="Carpredefinitoparagrafo"/>
    <w:link w:val="Titolo5"/>
    <w:uiPriority w:val="9"/>
    <w:semiHidden/>
    <w:rPr>
      <w:rFonts w:asciiTheme="majorHAnsi" w:eastAsiaTheme="majorEastAsia" w:hAnsiTheme="majorHAnsi" w:cstheme="majorBidi"/>
      <w:b/>
      <w:spacing w:val="21"/>
    </w:rPr>
  </w:style>
  <w:style w:type="character" w:customStyle="1" w:styleId="Titolo6Carattere">
    <w:name w:val="Titolo 6 Carattere"/>
    <w:basedOn w:val="Carpredefinitoparagrafo"/>
    <w:link w:val="Titolo6"/>
    <w:uiPriority w:val="9"/>
    <w:semiHidden/>
    <w:rPr>
      <w:rFonts w:asciiTheme="majorHAnsi" w:eastAsiaTheme="majorEastAsia" w:hAnsiTheme="majorHAnsi" w:cstheme="majorBidi"/>
      <w:b/>
      <w:i/>
      <w:spacing w:val="21"/>
    </w:rPr>
  </w:style>
  <w:style w:type="character" w:customStyle="1" w:styleId="Titolo7Carattere">
    <w:name w:val="Titolo 7 Carattere"/>
    <w:basedOn w:val="Carpredefinitoparagrafo"/>
    <w:link w:val="Titolo7"/>
    <w:uiPriority w:val="9"/>
    <w:semiHidden/>
    <w:rPr>
      <w:rFonts w:asciiTheme="majorHAnsi" w:eastAsiaTheme="majorEastAsia" w:hAnsiTheme="majorHAnsi" w:cstheme="majorBidi"/>
      <w:iCs/>
      <w:spacing w:val="21"/>
    </w:rPr>
  </w:style>
  <w:style w:type="character" w:customStyle="1" w:styleId="Titolo8Carattere">
    <w:name w:val="Titolo 8 Carattere"/>
    <w:basedOn w:val="Carpredefinitoparagrafo"/>
    <w:link w:val="Titolo8"/>
    <w:uiPriority w:val="9"/>
    <w:semiHidden/>
    <w:rPr>
      <w:rFonts w:asciiTheme="majorHAnsi" w:eastAsiaTheme="majorEastAsia" w:hAnsiTheme="majorHAnsi" w:cstheme="majorBidi"/>
      <w:b/>
      <w:color w:val="A6856E" w:themeColor="text2" w:themeTint="99"/>
      <w:spacing w:val="21"/>
      <w:szCs w:val="21"/>
    </w:rPr>
  </w:style>
  <w:style w:type="character" w:customStyle="1" w:styleId="Titolo9Carattere">
    <w:name w:val="Titolo 9 Carattere"/>
    <w:basedOn w:val="Carpredefinitoparagrafo"/>
    <w:link w:val="Titolo9"/>
    <w:uiPriority w:val="9"/>
    <w:semiHidden/>
    <w:rPr>
      <w:rFonts w:asciiTheme="majorHAnsi" w:eastAsiaTheme="majorEastAsia" w:hAnsiTheme="majorHAnsi" w:cstheme="majorBidi"/>
      <w:b/>
      <w:iCs/>
      <w:caps/>
      <w:color w:val="A6856E" w:themeColor="text2" w:themeTint="99"/>
      <w:spacing w:val="21"/>
      <w:sz w:val="20"/>
      <w:szCs w:val="21"/>
    </w:rPr>
  </w:style>
  <w:style w:type="character" w:styleId="Enfasicorsivo">
    <w:name w:val="Emphasis"/>
    <w:basedOn w:val="Carpredefinitoparagrafo"/>
    <w:uiPriority w:val="20"/>
    <w:semiHidden/>
    <w:unhideWhenUsed/>
    <w:qFormat/>
    <w:rPr>
      <w:b/>
      <w:iCs/>
    </w:rPr>
  </w:style>
  <w:style w:type="character" w:customStyle="1" w:styleId="SottotitoloCarattere">
    <w:name w:val="Sottotitolo Carattere"/>
    <w:basedOn w:val="Carpredefinitoparagrafo"/>
    <w:link w:val="Sottotitolo"/>
    <w:uiPriority w:val="11"/>
    <w:semiHidden/>
    <w:rPr>
      <w:rFonts w:eastAsiaTheme="minorEastAsia"/>
      <w:i/>
      <w:spacing w:val="21"/>
      <w:sz w:val="36"/>
    </w:rPr>
  </w:style>
  <w:style w:type="character" w:styleId="Enfasigrassetto">
    <w:name w:val="Strong"/>
    <w:basedOn w:val="Carpredefinitoparagrafo"/>
    <w:uiPriority w:val="22"/>
    <w:semiHidden/>
    <w:unhideWhenUsed/>
    <w:qFormat/>
    <w:rPr>
      <w:b/>
      <w:bCs/>
      <w:caps/>
      <w:smallCaps w:val="0"/>
    </w:rPr>
  </w:style>
  <w:style w:type="paragraph" w:styleId="Citazione">
    <w:name w:val="Quote"/>
    <w:basedOn w:val="Normale"/>
    <w:next w:val="Normale"/>
    <w:link w:val="CitazioneCarattere"/>
    <w:uiPriority w:val="29"/>
    <w:semiHidden/>
    <w:unhideWhenUsed/>
    <w:qFormat/>
    <w:pPr>
      <w:spacing w:before="240" w:after="240"/>
      <w:contextualSpacing/>
    </w:pPr>
    <w:rPr>
      <w:i/>
      <w:iCs/>
      <w:sz w:val="32"/>
    </w:rPr>
  </w:style>
  <w:style w:type="character" w:customStyle="1" w:styleId="CitazioneCarattere">
    <w:name w:val="Citazione Carattere"/>
    <w:basedOn w:val="Carpredefinitoparagrafo"/>
    <w:link w:val="Citazione"/>
    <w:uiPriority w:val="29"/>
    <w:semiHidden/>
    <w:rPr>
      <w:i/>
      <w:iCs/>
      <w:sz w:val="32"/>
    </w:rPr>
  </w:style>
  <w:style w:type="paragraph" w:styleId="Citazioneintensa">
    <w:name w:val="Intense Quote"/>
    <w:basedOn w:val="Normale"/>
    <w:next w:val="Normale"/>
    <w:link w:val="CitazioneintensaCarattere"/>
    <w:uiPriority w:val="30"/>
    <w:semiHidden/>
    <w:unhideWhenUsed/>
    <w:qFormat/>
    <w:pPr>
      <w:spacing w:before="240" w:after="240"/>
      <w:contextualSpacing/>
    </w:pPr>
    <w:rPr>
      <w:b/>
      <w:i/>
      <w:iCs/>
      <w:sz w:val="32"/>
    </w:rPr>
  </w:style>
  <w:style w:type="character" w:customStyle="1" w:styleId="CitazioneintensaCarattere">
    <w:name w:val="Citazione intensa Carattere"/>
    <w:basedOn w:val="Carpredefinitoparagrafo"/>
    <w:link w:val="Citazioneintensa"/>
    <w:uiPriority w:val="30"/>
    <w:semiHidden/>
    <w:rPr>
      <w:b/>
      <w:i/>
      <w:iCs/>
      <w:sz w:val="32"/>
    </w:rPr>
  </w:style>
  <w:style w:type="character" w:styleId="Riferimentodelicato">
    <w:name w:val="Subtle Reference"/>
    <w:basedOn w:val="Carpredefinitoparagrafo"/>
    <w:uiPriority w:val="31"/>
    <w:semiHidden/>
    <w:unhideWhenUsed/>
    <w:qFormat/>
    <w:rPr>
      <w:caps/>
      <w:smallCaps w:val="0"/>
      <w:color w:val="4B3A2E" w:themeColor="text2"/>
    </w:rPr>
  </w:style>
  <w:style w:type="character" w:styleId="Riferimentointenso">
    <w:name w:val="Intense Reference"/>
    <w:basedOn w:val="Carpredefinitoparagrafo"/>
    <w:uiPriority w:val="32"/>
    <w:semiHidden/>
    <w:unhideWhenUsed/>
    <w:qFormat/>
    <w:rPr>
      <w:b/>
      <w:bCs/>
      <w:i/>
      <w:caps/>
      <w:smallCaps w:val="0"/>
      <w:color w:val="4B3A2E" w:themeColor="text2"/>
      <w:spacing w:val="0"/>
    </w:rPr>
  </w:style>
  <w:style w:type="character" w:styleId="Titolodellibro">
    <w:name w:val="Book Title"/>
    <w:basedOn w:val="Carpredefinitoparagrafo"/>
    <w:uiPriority w:val="33"/>
    <w:semiHidden/>
    <w:unhideWhenUsed/>
    <w:qFormat/>
    <w:rPr>
      <w:b w:val="0"/>
      <w:bCs/>
      <w:i w:val="0"/>
      <w:iCs/>
      <w:spacing w:val="0"/>
      <w:u w:val="single"/>
    </w:rPr>
  </w:style>
  <w:style w:type="paragraph" w:styleId="Didascalia">
    <w:name w:val="caption"/>
    <w:basedOn w:val="Normale"/>
    <w:next w:val="Normale"/>
    <w:uiPriority w:val="35"/>
    <w:semiHidden/>
    <w:unhideWhenUsed/>
    <w:qFormat/>
    <w:pPr>
      <w:spacing w:after="200" w:line="240" w:lineRule="auto"/>
    </w:pPr>
    <w:rPr>
      <w:i/>
      <w:iCs/>
      <w:sz w:val="18"/>
      <w:szCs w:val="18"/>
    </w:rPr>
  </w:style>
  <w:style w:type="paragraph" w:customStyle="1" w:styleId="Informazionicontatto">
    <w:name w:val="Informazioni contatto"/>
    <w:basedOn w:val="Normale"/>
    <w:uiPriority w:val="2"/>
    <w:qFormat/>
    <w:pPr>
      <w:spacing w:after="920"/>
      <w:contextualSpacing/>
    </w:pPr>
  </w:style>
  <w:style w:type="character" w:styleId="Enfasidelicata">
    <w:name w:val="Subtle Emphasis"/>
    <w:basedOn w:val="Carpredefinitoparagrafo"/>
    <w:uiPriority w:val="19"/>
    <w:semiHidden/>
    <w:unhideWhenUsed/>
    <w:qFormat/>
    <w:rPr>
      <w:i/>
      <w:iCs/>
      <w:color w:val="4B3A2E" w:themeColor="text2"/>
    </w:rPr>
  </w:style>
  <w:style w:type="character" w:styleId="Enfasiintensa">
    <w:name w:val="Intense Emphasis"/>
    <w:basedOn w:val="Carpredefinitoparagrafo"/>
    <w:uiPriority w:val="21"/>
    <w:semiHidden/>
    <w:unhideWhenUsed/>
    <w:rPr>
      <w:b/>
      <w:i/>
      <w:iCs/>
      <w:color w:val="4B3A2E" w:themeColor="text2"/>
    </w:rPr>
  </w:style>
  <w:style w:type="paragraph" w:styleId="Titolosommario">
    <w:name w:val="TOC Heading"/>
    <w:basedOn w:val="Titolo1"/>
    <w:next w:val="Normale"/>
    <w:uiPriority w:val="39"/>
    <w:semiHidden/>
    <w:unhideWhenUsed/>
    <w:qFormat/>
    <w:pPr>
      <w:outlineLvl w:val="9"/>
    </w:pPr>
  </w:style>
  <w:style w:type="paragraph" w:styleId="Paragrafoelenco">
    <w:name w:val="List Paragraph"/>
    <w:basedOn w:val="Normale"/>
    <w:uiPriority w:val="34"/>
    <w:unhideWhenUsed/>
    <w:qFormat/>
    <w:pPr>
      <w:ind w:left="216" w:hanging="216"/>
      <w:contextualSpacing/>
    </w:pPr>
  </w:style>
  <w:style w:type="paragraph" w:customStyle="1" w:styleId="Nome">
    <w:name w:val="Nome"/>
    <w:basedOn w:val="Normale"/>
    <w:link w:val="NomeChar"/>
    <w:uiPriority w:val="1"/>
    <w:qFormat/>
    <w:pPr>
      <w:spacing w:after="240" w:line="240" w:lineRule="auto"/>
      <w:contextualSpacing/>
    </w:pPr>
    <w:rPr>
      <w:b/>
      <w:caps/>
      <w:spacing w:val="21"/>
      <w:sz w:val="36"/>
    </w:rPr>
  </w:style>
  <w:style w:type="character" w:customStyle="1" w:styleId="NomeChar">
    <w:name w:val="Nome Char"/>
    <w:basedOn w:val="Carpredefinitoparagrafo"/>
    <w:link w:val="Nome"/>
    <w:uiPriority w:val="1"/>
    <w:rPr>
      <w:b/>
      <w:caps/>
      <w:spacing w:val="21"/>
      <w:sz w:val="36"/>
    </w:rPr>
  </w:style>
  <w:style w:type="character" w:customStyle="1" w:styleId="Titolo3Carattere">
    <w:name w:val="Titolo 3 Carattere"/>
    <w:basedOn w:val="Carpredefinitoparagrafo"/>
    <w:link w:val="Titolo3"/>
    <w:uiPriority w:val="9"/>
    <w:rPr>
      <w:rFonts w:asciiTheme="majorHAnsi" w:eastAsiaTheme="majorEastAsia" w:hAnsiTheme="majorHAnsi" w:cstheme="majorBidi"/>
      <w:i/>
      <w:szCs w:val="24"/>
    </w:rPr>
  </w:style>
  <w:style w:type="character" w:customStyle="1" w:styleId="Titolo4Carattere">
    <w:name w:val="Titolo 4 Carattere"/>
    <w:basedOn w:val="Carpredefinitoparagrafo"/>
    <w:link w:val="Titolo4"/>
    <w:uiPriority w:val="9"/>
    <w:semiHidden/>
    <w:rPr>
      <w:rFonts w:asciiTheme="majorHAnsi" w:eastAsiaTheme="majorEastAsia" w:hAnsiTheme="majorHAnsi" w:cstheme="majorBidi"/>
      <w:b/>
      <w:iCs/>
      <w:caps/>
      <w:spacing w:val="21"/>
    </w:rPr>
  </w:style>
  <w:style w:type="character" w:styleId="Collegamentoipertestuale">
    <w:name w:val="Hyperlink"/>
    <w:basedOn w:val="Carpredefinitoparagrafo"/>
    <w:uiPriority w:val="99"/>
    <w:unhideWhenUsed/>
    <w:rsid w:val="00671F5E"/>
    <w:rPr>
      <w:color w:val="3D859C" w:themeColor="hyperlink"/>
      <w:u w:val="single"/>
    </w:rPr>
  </w:style>
  <w:style w:type="character" w:styleId="Menzionenonrisolta">
    <w:name w:val="Unresolved Mention"/>
    <w:basedOn w:val="Carpredefinitoparagrafo"/>
    <w:uiPriority w:val="99"/>
    <w:semiHidden/>
    <w:unhideWhenUsed/>
    <w:rsid w:val="00671F5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ettings" Target="settings.xml"/><Relationship Id="rId7" Type="http://schemas.openxmlformats.org/officeDocument/2006/relationships/hyperlink" Target="mailto:ermelindagrizzaffi@icloud.com" TargetMode="External"/><Relationship Id="rId12" Type="http://schemas.openxmlformats.org/officeDocument/2006/relationships/header" Target="header3.xml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oter" Target="footer2.xml"/><Relationship Id="rId5" Type="http://schemas.openxmlformats.org/officeDocument/2006/relationships/footnotes" Target="footnotes.xml"/><Relationship Id="rId15" Type="http://schemas.openxmlformats.org/officeDocument/2006/relationships/glossaryDocument" Target="glossary/document.xml"/><Relationship Id="rId10" Type="http://schemas.openxmlformats.org/officeDocument/2006/relationships/footer" Target="footer1.xml"/><Relationship Id="rId4" Type="http://schemas.openxmlformats.org/officeDocument/2006/relationships/webSettings" Target="web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header3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Santina2\AppData\Local\Microsoft\Windows\Temporary%20Internet%20Files\%7b0535011C-1C43-B34A-BF57-E32DEDF553B9%7dtf16392120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CFF017778804F546984DC7F83487C1E3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40BB3DEF-5EAB-0741-8573-55489E87600E}"/>
      </w:docPartPr>
      <w:docPartBody>
        <w:p w:rsidR="00E13ABC" w:rsidRDefault="00BD2E37">
          <w:pPr>
            <w:pStyle w:val="CFF017778804F546984DC7F83487C1E3"/>
          </w:pPr>
          <w:r>
            <w:rPr>
              <w:lang w:bidi="it-IT"/>
            </w:rPr>
            <w:t>Riepilogo delle competenze</w:t>
          </w:r>
        </w:p>
      </w:docPartBody>
    </w:docPart>
    <w:docPart>
      <w:docPartPr>
        <w:name w:val="40A8F2FE6319904B8D3F34A29C39676E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6318DCAD-CE34-004C-A21F-C1E766F0BF3E}"/>
      </w:docPartPr>
      <w:docPartBody>
        <w:p w:rsidR="00E13ABC" w:rsidRDefault="00BD2E37">
          <w:pPr>
            <w:pStyle w:val="40A8F2FE6319904B8D3F34A29C39676E"/>
          </w:pPr>
          <w:r>
            <w:rPr>
              <w:lang w:bidi="it-IT"/>
            </w:rPr>
            <w:t>Istruzione</w:t>
          </w:r>
        </w:p>
      </w:docPartBody>
    </w:docPart>
    <w:docPart>
      <w:docPartPr>
        <w:name w:val="484E7B444730BF46BDE4AB677081E18A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667B0932-AC44-F84A-8C7F-747D52AEC8E2}"/>
      </w:docPartPr>
      <w:docPartBody>
        <w:p w:rsidR="00E13ABC" w:rsidRDefault="00BD2E37">
          <w:pPr>
            <w:pStyle w:val="484E7B444730BF46BDE4AB677081E18A"/>
          </w:pPr>
          <w:r>
            <w:rPr>
              <w:lang w:bidi="it-IT"/>
            </w:rPr>
            <w:t>Premi e riconoscimenti</w:t>
          </w:r>
        </w:p>
      </w:docPartBody>
    </w:docPart>
    <w:docPart>
      <w:docPartPr>
        <w:name w:val="785969004F2B0448A9E94DADEA628261"/>
        <w:category>
          <w:name w:val="Generale"/>
          <w:gallery w:val="placeholder"/>
        </w:category>
        <w:types>
          <w:type w:val="bbPlcHdr"/>
        </w:types>
        <w:behaviors>
          <w:behavior w:val="content"/>
        </w:behaviors>
        <w:guid w:val="{566A34D9-0486-CB48-BBBA-C5BB02BE5282}"/>
      </w:docPartPr>
      <w:docPartBody>
        <w:p w:rsidR="00E13ABC" w:rsidRDefault="00BD2E37" w:rsidP="00BD2E37">
          <w:pPr>
            <w:pStyle w:val="785969004F2B0448A9E94DADEA628261"/>
          </w:pPr>
          <w:r>
            <w:rPr>
              <w:lang w:bidi="it-IT"/>
            </w:rPr>
            <w:t>Esperienza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entury Gothic">
    <w:altName w:val="Calibri"/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revisionView w:formatting="0"/>
  <w:defaultTabStop w:val="708"/>
  <w:hyphenationZone w:val="283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D2E37"/>
    <w:rsid w:val="00804FF8"/>
    <w:rsid w:val="00BD2E37"/>
    <w:rsid w:val="00E13ABC"/>
    <w:rsid w:val="00FB3D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it-IT" w:eastAsia="it-IT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paragraph" w:customStyle="1" w:styleId="CFF017778804F546984DC7F83487C1E3">
    <w:name w:val="CFF017778804F546984DC7F83487C1E3"/>
  </w:style>
  <w:style w:type="paragraph" w:customStyle="1" w:styleId="40A8F2FE6319904B8D3F34A29C39676E">
    <w:name w:val="40A8F2FE6319904B8D3F34A29C39676E"/>
  </w:style>
  <w:style w:type="paragraph" w:customStyle="1" w:styleId="484E7B444730BF46BDE4AB677081E18A">
    <w:name w:val="484E7B444730BF46BDE4AB677081E18A"/>
  </w:style>
  <w:style w:type="paragraph" w:customStyle="1" w:styleId="785969004F2B0448A9E94DADEA628261">
    <w:name w:val="785969004F2B0448A9E94DADEA628261"/>
    <w:rsid w:val="00BD2E37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Resume">
      <a:dk1>
        <a:sysClr val="windowText" lastClr="000000"/>
      </a:dk1>
      <a:lt1>
        <a:sysClr val="window" lastClr="FFFFFF"/>
      </a:lt1>
      <a:dk2>
        <a:srgbClr val="4B3A2E"/>
      </a:dk2>
      <a:lt2>
        <a:srgbClr val="F1EFEE"/>
      </a:lt2>
      <a:accent1>
        <a:srgbClr val="9E4733"/>
      </a:accent1>
      <a:accent2>
        <a:srgbClr val="DBA84D"/>
      </a:accent2>
      <a:accent3>
        <a:srgbClr val="4A5C6E"/>
      </a:accent3>
      <a:accent4>
        <a:srgbClr val="C76B42"/>
      </a:accent4>
      <a:accent5>
        <a:srgbClr val="AB967D"/>
      </a:accent5>
      <a:accent6>
        <a:srgbClr val="8B465F"/>
      </a:accent6>
      <a:hlink>
        <a:srgbClr val="3D859C"/>
      </a:hlink>
      <a:folHlink>
        <a:srgbClr val="A65E8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%7b0535011C-1C43-B34A-BF57-E32DEDF553B9%7dtf16392120.dotx</Template>
  <TotalTime>16</TotalTime>
  <Pages>1</Pages>
  <Words>422</Words>
  <Characters>2406</Characters>
  <Application>Microsoft Office Word</Application>
  <DocSecurity>0</DocSecurity>
  <Lines>20</Lines>
  <Paragraphs>5</Paragraphs>
  <ScaleCrop>false</ScaleCrop>
  <Company/>
  <LinksUpToDate>false</LinksUpToDate>
  <CharactersWithSpaces>2823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simone spedale</dc:creator>
  <cp:keywords/>
  <dc:description/>
  <cp:lastModifiedBy>linda grizzaffi</cp:lastModifiedBy>
  <cp:revision>10</cp:revision>
  <dcterms:created xsi:type="dcterms:W3CDTF">2022-01-31T13:09:00Z</dcterms:created>
  <dcterms:modified xsi:type="dcterms:W3CDTF">2022-03-03T22:36:00Z</dcterms:modified>
</cp:coreProperties>
</file>