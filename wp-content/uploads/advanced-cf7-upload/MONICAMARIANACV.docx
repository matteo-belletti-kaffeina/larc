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la layout per tutto il contenuto"/>
      </w:tblPr>
      <w:tblGrid>
        <w:gridCol w:w="2922"/>
        <w:gridCol w:w="699"/>
        <w:gridCol w:w="5981"/>
      </w:tblGrid>
      <w:tr w:rsidR="00B93310" w:rsidRPr="005152F2" w:rsidTr="00542F55">
        <w:trPr>
          <w:trHeight w:val="10499"/>
        </w:trPr>
        <w:tc>
          <w:tcPr>
            <w:tcW w:w="3023" w:type="dxa"/>
          </w:tcPr>
          <w:sdt>
            <w:sdtPr>
              <w:alias w:val="Nome:"/>
              <w:tag w:val="Nome:"/>
              <w:id w:val="-1220516334"/>
              <w:placeholder>
                <w:docPart w:val="A491ECE1BE6B4AE28D935CE2FB31306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CF6C7C" w:rsidP="003856C9">
                <w:pPr>
                  <w:pStyle w:val="Titolo1"/>
                </w:pPr>
                <w:r>
                  <w:t xml:space="preserve">CALIN </w:t>
                </w:r>
                <w:r w:rsidR="0016712E">
                  <w:t>MONICA MARIANA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Tabella layout lato sinistro"/>
            </w:tblPr>
            <w:tblGrid>
              <w:gridCol w:w="2922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itolo3"/>
                  </w:pPr>
                  <w:r w:rsidRPr="005674AC">
                    <w:rPr>
                      <w:noProof/>
                      <w:lang w:eastAsia="ja-JP"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uppo 43" descr="Icona posta elettronica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igura a mano libera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igura a mano libera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A955A45" id="Gruppo 43" o:spid="_x0000_s1026" alt="Icona posta elettronica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r/32YT4UAABpcgAADgAAAAAAAAAAAAAAAAAuAgAA&#10;ZHJzL2Uyb0RvYy54bWxQSwECLQAUAAYACAAAACEAaEcb0NgAAAADAQAADwAAAAAAAAAAAAAAAACY&#10;FgAAZHJzL2Rvd25yZXYueG1sUEsFBgAAAAAEAAQA8wAAAJ0XAAAAAA==&#10;">
                            <v:shape id="Figura a mano libera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igura a mano libera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16712E" w:rsidP="0016712E">
                  <w:pPr>
                    <w:pStyle w:val="Titolo3"/>
                    <w:jc w:val="both"/>
                  </w:pPr>
                  <w:r>
                    <w:t>nICUMONI@YAHOO.COM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itolo3"/>
                  </w:pPr>
                  <w:r w:rsidRPr="005674AC">
                    <w:rPr>
                      <w:noProof/>
                      <w:lang w:eastAsia="ja-JP"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uppo 37" descr="Icona del tele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igura a mano libera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igura a mano libera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82D9582" id="Gruppo 37" o:spid="_x0000_s1026" alt="Icona del tele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">
                            <v:shape id="Figura a mano libera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igura a mano libera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16712E" w:rsidP="0016712E">
                  <w:pPr>
                    <w:pStyle w:val="Titolo3"/>
                  </w:pPr>
                  <w:r>
                    <w:t>3496894979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itolo3"/>
                  </w:pPr>
                  <w:r w:rsidRPr="005674AC">
                    <w:rPr>
                      <w:noProof/>
                      <w:lang w:eastAsia="ja-JP"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uppo 31" descr="Icona di LinkedI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igura a mano libera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igura a mano libera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AB8AC5B" id="Gruppo 31" o:spid="_x0000_s1026" alt="Icona di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">
                            <v:shape id="Figura a mano libera 78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bqK8EA&#10;AADbAAAADwAAAGRycy9kb3ducmV2LnhtbERPy2oCMRTdF/yHcIXuamKhKqNR7AvqxuIDdXmdXGeC&#10;k5thkur492YhdHk478msdZW4UBOsZw39ngJBnHtjudCw3Xy/jECEiGyw8kwabhRgNu08TTAz/sor&#10;uqxjIVIIhww1lDHWmZQhL8lh6PmaOHEn3ziMCTaFNA1eU7ir5KtSA+nQcmoosaaPkvLz+s9pqLaf&#10;+3d7GB1z9fW2G26W9nehrNbP3XY+BhGpjf/ih/vHaBimselL+gFye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G6ivBAAAA2w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igura a mano libera 79" o:spid="_x0000_s1028" style="position:absolute;left:50;top:50;width:109;height:98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qXvcMA&#10;AADbAAAADwAAAGRycy9kb3ducmV2LnhtbESPQWvCQBSE74X+h+UVvDUbBW2NrhIKheJNK9bjM/vM&#10;BrNvQ3abxH/vCoLHYWa+YZbrwdaio9ZXjhWMkxQEceF0xaWC/e/3+ycIH5A11o5JwZU8rFevL0vM&#10;tOt5S90ulCJC2GeowITQZFL6wpBFn7iGOHpn11oMUbal1C32EW5rOUnTmbRYcVww2NCXoeKy+7cK&#10;0snluDnUp01+HuZ/3dT03bXPlRq9DfkCRKAhPMOP9o9W8DGH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qXvcMAAADbAAAADwAAAAAAAAAAAAAAAACYAgAAZHJzL2Rv&#10;d25yZXYueG1sUEsFBgAAAAAEAAQA9QAAAIgD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130A94" w:rsidRDefault="00130A94" w:rsidP="00130A94">
                  <w:pPr>
                    <w:pStyle w:val="Titolo3"/>
                  </w:pPr>
                </w:p>
                <w:p w:rsidR="00441EB9" w:rsidRDefault="00A90136" w:rsidP="00130A94">
                  <w:pPr>
                    <w:pStyle w:val="Titolo3"/>
                  </w:pPr>
                  <w:r>
                    <w:t>VIA REGIS 3, PINEROLO</w:t>
                  </w:r>
                </w:p>
              </w:tc>
            </w:tr>
            <w:tr w:rsidR="00441EB9" w:rsidRPr="005152F2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441EB9" w:rsidP="00A612A0">
                  <w:pPr>
                    <w:pStyle w:val="Titolo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130A94" w:rsidRDefault="00130A94" w:rsidP="002C77B9">
                  <w:pPr>
                    <w:pStyle w:val="Titolo3"/>
                  </w:pPr>
                </w:p>
                <w:p w:rsidR="002C77B9" w:rsidRDefault="002C77B9" w:rsidP="002C77B9">
                  <w:pPr>
                    <w:pStyle w:val="Titolo3"/>
                  </w:pPr>
                </w:p>
                <w:p w:rsidR="005A7E57" w:rsidRDefault="00616FF4" w:rsidP="00616FF4">
                  <w:pPr>
                    <w:pStyle w:val="Elementografico"/>
                  </w:pPr>
                  <w:r>
                    <w:rPr>
                      <w:lang w:eastAsia="ja-JP"/>
                    </w:rP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Connettore diritto 83" descr="Elemento grafico linea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A4736A5" id="Connettore diritto 83" o:spid="_x0000_s1026" alt="Elemento grafico linea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5A7E57" w:rsidP="00A612A0"/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463463" w:rsidRDefault="00463463" w:rsidP="00A612A0">
                  <w:pPr>
                    <w:pStyle w:val="Elementografico"/>
                  </w:pPr>
                </w:p>
                <w:p w:rsidR="00130A94" w:rsidRPr="00130A94" w:rsidRDefault="00130A94" w:rsidP="00130A94"/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ella layout lato destro"/>
            </w:tblPr>
            <w:tblGrid>
              <w:gridCol w:w="5981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9E6384" w:rsidP="008F6337">
                  <w:pPr>
                    <w:pStyle w:val="Titolo2"/>
                  </w:pPr>
                  <w:sdt>
                    <w:sdtPr>
                      <w:alias w:val="Esperienza:"/>
                      <w:tag w:val="Esperienza:"/>
                      <w:id w:val="1217937480"/>
                      <w:placeholder>
                        <w:docPart w:val="244B6BEC47EE445587AD241F5B38110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it-IT"/>
                        </w:rPr>
                        <w:t>Esperienza</w:t>
                      </w:r>
                    </w:sdtContent>
                  </w:sdt>
                </w:p>
                <w:p w:rsidR="008F6337" w:rsidRPr="0043426C" w:rsidRDefault="009E6384" w:rsidP="002B3890">
                  <w:pPr>
                    <w:pStyle w:val="Titolo4"/>
                  </w:pPr>
                  <w:sdt>
                    <w:sdtPr>
                      <w:alias w:val="Immettere la posizione e la società:"/>
                      <w:tag w:val="Immettere la posizione e la società:"/>
                      <w:id w:val="287256568"/>
                      <w:placeholder>
                        <w:docPart w:val="D2A432EF96444BF580E65F99196522E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43426C">
                        <w:rPr>
                          <w:lang w:bidi="it-IT"/>
                        </w:rPr>
                        <w:t>Posizione/Società:</w:t>
                      </w:r>
                    </w:sdtContent>
                  </w:sdt>
                </w:p>
                <w:p w:rsidR="008F6337" w:rsidRPr="005152F2" w:rsidRDefault="008F6337" w:rsidP="008F6337">
                  <w:pPr>
                    <w:pStyle w:val="Titolo5"/>
                  </w:pPr>
                </w:p>
                <w:p w:rsidR="008F6337" w:rsidRDefault="00A612A0" w:rsidP="00A612A0">
                  <w:pPr>
                    <w:jc w:val="left"/>
                  </w:pPr>
                  <w:r>
                    <w:t>-</w:t>
                  </w:r>
                  <w:r w:rsidR="0016712E">
                    <w:t>CASA DI RIP</w:t>
                  </w:r>
                  <w:r w:rsidR="009E6384">
                    <w:t>OSO PREALPI PRAROSTINO, DAL 2007</w:t>
                  </w:r>
                  <w:bookmarkStart w:id="0" w:name="_GoBack"/>
                  <w:bookmarkEnd w:id="0"/>
                </w:p>
                <w:sdt>
                  <w:sdtPr>
                    <w:alias w:val="Immettere la posizione e la società:"/>
                    <w:tag w:val="Immettere la posizione e la società:"/>
                    <w:id w:val="1612239417"/>
                    <w:placeholder>
                      <w:docPart w:val="6B3C65379BC44D349C628150E1092152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43426C" w:rsidRDefault="007B2F5C" w:rsidP="0043426C">
                      <w:pPr>
                        <w:pStyle w:val="Titolo4"/>
                      </w:pPr>
                      <w:r w:rsidRPr="0043426C">
                        <w:rPr>
                          <w:lang w:bidi="it-IT"/>
                        </w:rPr>
                        <w:t>Posizione/Società:</w:t>
                      </w:r>
                    </w:p>
                  </w:sdtContent>
                </w:sdt>
                <w:p w:rsidR="007B2F5C" w:rsidRPr="005152F2" w:rsidRDefault="007B2F5C" w:rsidP="007B2F5C">
                  <w:pPr>
                    <w:pStyle w:val="Titolo5"/>
                  </w:pPr>
                </w:p>
                <w:p w:rsidR="008F6337" w:rsidRDefault="00A612A0" w:rsidP="00A612A0">
                  <w:pPr>
                    <w:jc w:val="left"/>
                  </w:pPr>
                  <w:r>
                    <w:t>-</w:t>
                  </w:r>
                  <w:r w:rsidR="0016712E">
                    <w:t>INFERMIERA PROFESSIONALE IN REPARTO DI NEUROLOGIA</w:t>
                  </w:r>
                  <w:r w:rsidR="00C3160A">
                    <w:t xml:space="preserve"> TERAPIA INTENSIVA</w:t>
                  </w:r>
                  <w:r w:rsidR="00B12D1A">
                    <w:t>-</w:t>
                  </w:r>
                  <w:r w:rsidR="0016712E">
                    <w:t xml:space="preserve"> OSPEDALE COLENTINA BUCAREST</w:t>
                  </w:r>
                  <w:r w:rsidR="00B12D1A">
                    <w:t>, ROMANIA DAL 1997- AL 2007</w:t>
                  </w:r>
                </w:p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9E6384" w:rsidP="008F6337">
                  <w:pPr>
                    <w:pStyle w:val="Titolo2"/>
                  </w:pPr>
                  <w:sdt>
                    <w:sdtPr>
                      <w:alias w:val="Istruzione:"/>
                      <w:tag w:val="Istruzione:"/>
                      <w:id w:val="1349516922"/>
                      <w:placeholder>
                        <w:docPart w:val="1B36DA2ADEDB4FFDB8E1FF52A8F6541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it-IT"/>
                        </w:rPr>
                        <w:t>Istruzione</w:t>
                      </w:r>
                    </w:sdtContent>
                  </w:sdt>
                </w:p>
                <w:sdt>
                  <w:sdtPr>
                    <w:alias w:val="Titolo di studio/Data di conseguimento"/>
                    <w:tag w:val="Titolo di studio/Data di conseguimento"/>
                    <w:id w:val="634905938"/>
                    <w:placeholder>
                      <w:docPart w:val="E05D9BBD470541FFA45F0C46635C92D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43426C" w:rsidRDefault="007B2F5C" w:rsidP="002B3890">
                      <w:pPr>
                        <w:pStyle w:val="Titolo4"/>
                      </w:pPr>
                      <w:r w:rsidRPr="0043426C">
                        <w:rPr>
                          <w:lang w:bidi="it-IT"/>
                        </w:rPr>
                        <w:t>Titolo di studio/Data di conseguimento:</w:t>
                      </w:r>
                    </w:p>
                  </w:sdtContent>
                </w:sdt>
                <w:p w:rsidR="007B2F5C" w:rsidRPr="005152F2" w:rsidRDefault="007B2F5C" w:rsidP="007B2F5C">
                  <w:pPr>
                    <w:pStyle w:val="Titolo5"/>
                  </w:pPr>
                </w:p>
                <w:p w:rsidR="008F6337" w:rsidRDefault="00A612A0" w:rsidP="00A612A0">
                  <w:pPr>
                    <w:jc w:val="both"/>
                  </w:pPr>
                  <w:r>
                    <w:t>-SCUOLA POSTLICEALE SANITARIA ‘’FUNDENI’’ BUCAREST, ROMANIA, NEL PERIODO 1994-1997-SPECIALITA’ INFERMIERE PROFESSIONALE MEDICINA GENERALE</w:t>
                  </w:r>
                </w:p>
                <w:p w:rsidR="00A612A0" w:rsidRDefault="00A612A0" w:rsidP="00A612A0">
                  <w:pPr>
                    <w:jc w:val="left"/>
                  </w:pPr>
                  <w:r>
                    <w:t>-SCUOLA NAZIONALE DI STUDI POLITICHE E AMMINISTRATIVE NEL PERIODO 2000-2005-SPECIALIZAZZIONE- AMMINISTRAZIONE PUBLICA</w:t>
                  </w:r>
                </w:p>
                <w:p w:rsidR="00A612A0" w:rsidRDefault="00A612A0" w:rsidP="00A612A0">
                  <w:pPr>
                    <w:jc w:val="left"/>
                  </w:pPr>
                  <w:r>
                    <w:t>-SCUOLA SUPERIORE-PROFILO INDUSTRIALE NEL PERIODO 1989-1993-DIPLOMA DI MATURITA’</w:t>
                  </w:r>
                </w:p>
              </w:tc>
            </w:tr>
            <w:tr w:rsidR="008F6337" w:rsidTr="00542F55">
              <w:trPr>
                <w:trHeight w:val="2257"/>
              </w:trPr>
              <w:tc>
                <w:tcPr>
                  <w:tcW w:w="5191" w:type="dxa"/>
                </w:tcPr>
                <w:p w:rsidR="00B12D1A" w:rsidRDefault="00C73966" w:rsidP="00B12D1A">
                  <w:pPr>
                    <w:pStyle w:val="Titolo4"/>
                  </w:pPr>
                  <w:r>
                    <w:t>capacita</w:t>
                  </w:r>
                  <w:r w:rsidR="00B12D1A">
                    <w:t>’ e competenze personale</w:t>
                  </w:r>
                </w:p>
                <w:p w:rsidR="00B12D1A" w:rsidRDefault="00B12D1A" w:rsidP="00B12D1A">
                  <w:pPr>
                    <w:pStyle w:val="Titolo4"/>
                  </w:pPr>
                </w:p>
                <w:p w:rsidR="00B12D1A" w:rsidRDefault="00C3160A" w:rsidP="00B12D1A">
                  <w:pPr>
                    <w:pStyle w:val="Titolo3"/>
                    <w:jc w:val="left"/>
                  </w:pPr>
                  <w:r>
                    <w:t xml:space="preserve"> -</w:t>
                  </w:r>
                  <w:r w:rsidR="00B12D1A">
                    <w:t xml:space="preserve"> </w:t>
                  </w:r>
                  <w:r>
                    <w:t>le esperienze per</w:t>
                  </w:r>
                  <w:r w:rsidR="00C73966">
                    <w:t>sonali maturate fino ad ora mi hanno permesso di sviluppare buone capacita’ comunicative e relazionali</w:t>
                  </w:r>
                  <w:r w:rsidR="00B12D1A">
                    <w:t xml:space="preserve"> con gli utenti e colleghi di lavoro</w:t>
                  </w:r>
                  <w:r w:rsidR="00C73966">
                    <w:t>, unite ad un forte senso di autonomia e responsabilita’ personale.</w:t>
                  </w:r>
                </w:p>
                <w:p w:rsidR="00C73966" w:rsidRDefault="00C3160A" w:rsidP="00B12D1A">
                  <w:pPr>
                    <w:pStyle w:val="Titolo3"/>
                    <w:jc w:val="left"/>
                  </w:pPr>
                  <w:r>
                    <w:t xml:space="preserve">  -</w:t>
                  </w:r>
                  <w:r w:rsidR="00C73966">
                    <w:t>serieta’ e affidabilita’ fanno parte del mio modo di essere personale oltrche’ professionale.</w:t>
                  </w:r>
                </w:p>
                <w:p w:rsidR="00C73966" w:rsidRDefault="00C3160A" w:rsidP="00B12D1A">
                  <w:pPr>
                    <w:pStyle w:val="Titolo3"/>
                    <w:jc w:val="both"/>
                  </w:pPr>
                  <w:r>
                    <w:t xml:space="preserve"> -</w:t>
                  </w:r>
                  <w:r w:rsidR="00B12D1A">
                    <w:t xml:space="preserve"> </w:t>
                  </w:r>
                  <w:r w:rsidR="00C73966">
                    <w:t>buona predisposizione a lavorare in team</w:t>
                  </w:r>
                  <w:r w:rsidR="00B12D1A">
                    <w:t>.</w:t>
                  </w:r>
                </w:p>
                <w:p w:rsidR="00C3160A" w:rsidRDefault="00C3160A" w:rsidP="00C3160A">
                  <w:pPr>
                    <w:pStyle w:val="Titolo3"/>
                    <w:jc w:val="left"/>
                  </w:pPr>
                  <w:r>
                    <w:lastRenderedPageBreak/>
                    <w:t>-ESPERIENZA DI PRELIEVI EMATICI VENOSI, MEDICAZZIONI.</w:t>
                  </w:r>
                </w:p>
                <w:p w:rsidR="00C3160A" w:rsidRDefault="00C3160A" w:rsidP="00C3160A">
                  <w:pPr>
                    <w:pStyle w:val="Titolo3"/>
                    <w:jc w:val="left"/>
                  </w:pPr>
                  <w:r>
                    <w:t>-BUONE CAPACITA’ NEL USO DEL COMPUTER E DELLE PRINCIPALI APPLICAZIONI.</w:t>
                  </w:r>
                </w:p>
                <w:p w:rsidR="00C3160A" w:rsidRDefault="00C3160A" w:rsidP="00C3160A">
                  <w:pPr>
                    <w:pStyle w:val="Titolo3"/>
                    <w:jc w:val="left"/>
                  </w:pPr>
                </w:p>
                <w:p w:rsidR="00130A94" w:rsidRDefault="00130A94" w:rsidP="00B12D1A">
                  <w:pPr>
                    <w:pStyle w:val="Titolo3"/>
                    <w:jc w:val="both"/>
                  </w:pPr>
                  <w:r w:rsidRPr="00130A94">
                    <w:rPr>
                      <w:rStyle w:val="Titolo4Carattere"/>
                    </w:rPr>
                    <w:t>MADRELINGUA</w:t>
                  </w:r>
                  <w:r>
                    <w:t>: RUMENA</w:t>
                  </w:r>
                </w:p>
                <w:p w:rsidR="00130A94" w:rsidRDefault="00130A94" w:rsidP="00B12D1A">
                  <w:pPr>
                    <w:pStyle w:val="Titolo3"/>
                    <w:jc w:val="both"/>
                  </w:pPr>
                  <w:r w:rsidRPr="00130A94">
                    <w:rPr>
                      <w:rStyle w:val="Titolo4Carattere"/>
                    </w:rPr>
                    <w:t>ALTRE LINGUE</w:t>
                  </w:r>
                  <w:r>
                    <w:t>: ITALIANO-BUONO</w:t>
                  </w:r>
                </w:p>
                <w:p w:rsidR="00130A94" w:rsidRDefault="00130A94" w:rsidP="00B12D1A">
                  <w:pPr>
                    <w:pStyle w:val="Titolo3"/>
                    <w:jc w:val="both"/>
                  </w:pPr>
                  <w:r>
                    <w:t xml:space="preserve">                           INGLESE: CAPACITA’ DI LETTURA E SCRITTURA - SUFFICIENTE A LIVELLO SCOLASTICO SCUOLA SUPERIORE; CAPACITA’ DI ESPRESSIONE ORALE DISCRETA A LIVELLO SCUOLA SUPERIORE;</w:t>
                  </w:r>
                </w:p>
                <w:p w:rsidR="00130A94" w:rsidRPr="00130A94" w:rsidRDefault="00130A94" w:rsidP="00130A94">
                  <w:pPr>
                    <w:pStyle w:val="Titolo3"/>
                    <w:jc w:val="both"/>
                    <w:rPr>
                      <w:rStyle w:val="Titolo3Carattere"/>
                    </w:rPr>
                  </w:pPr>
                  <w:r w:rsidRPr="00130A94">
                    <w:rPr>
                      <w:rStyle w:val="Titolo4Carattere"/>
                    </w:rPr>
                    <w:t>PATENTE</w:t>
                  </w:r>
                  <w:r w:rsidRPr="00130A94">
                    <w:rPr>
                      <w:rStyle w:val="Titolo3Carattere"/>
                    </w:rPr>
                    <w:t>:</w:t>
                  </w:r>
                  <w:r>
                    <w:rPr>
                      <w:rStyle w:val="Titolo3Carattere"/>
                    </w:rPr>
                    <w:t xml:space="preserve"> AUTOMUNITA-PATENTE B</w:t>
                  </w:r>
                </w:p>
                <w:p w:rsidR="00B12D1A" w:rsidRDefault="00B12D1A" w:rsidP="00130A94">
                  <w:pPr>
                    <w:pStyle w:val="Titolo3"/>
                  </w:pPr>
                </w:p>
                <w:p w:rsidR="00B12D1A" w:rsidRDefault="00B12D1A" w:rsidP="00B12D1A">
                  <w:pPr>
                    <w:pStyle w:val="Titolo3"/>
                  </w:pPr>
                </w:p>
              </w:tc>
            </w:tr>
          </w:tbl>
          <w:p w:rsidR="008F6337" w:rsidRPr="005152F2" w:rsidRDefault="008F6337" w:rsidP="003856C9"/>
        </w:tc>
      </w:tr>
    </w:tbl>
    <w:p w:rsidR="00E941EF" w:rsidRDefault="00E941EF" w:rsidP="00C73966">
      <w:pPr>
        <w:pStyle w:val="Nessunaspaziatura"/>
        <w:jc w:val="left"/>
      </w:pPr>
    </w:p>
    <w:sectPr w:rsidR="00E941EF" w:rsidSect="00542F55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B62" w:rsidRDefault="00DD6B62" w:rsidP="003856C9">
      <w:pPr>
        <w:spacing w:after="0" w:line="240" w:lineRule="auto"/>
      </w:pPr>
      <w:r>
        <w:separator/>
      </w:r>
    </w:p>
  </w:endnote>
  <w:endnote w:type="continuationSeparator" w:id="0">
    <w:p w:rsidR="00DD6B62" w:rsidRDefault="00DD6B62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GGothicE">
    <w:altName w:val="HGｺﾞｼｯｸE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Pidipagina"/>
    </w:pPr>
    <w:r w:rsidRPr="00DC79BB"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po 4" descr="Design grafico del piè di pagina con rettangoli grigi in diverse angolazioni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igura a mano libera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igura a mano libera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igura a mano libera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igura a mano libera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igura a mano libera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igura a mano libera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igura a mano libera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igura a mano libera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igura a mano libera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BACC9DB" id="Gruppo 4" o:spid="_x0000_s1026" alt="Design grafico del piè di pagina con rettangoli grigi in diverse angolazioni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">
              <o:lock v:ext="edit" aspectratio="t"/>
              <v:shape id="Figura a mano libera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igura a mano libera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igura a mano libera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igura a mano libera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igura a mano libera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igura a mano libera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igura a mano libera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igura a mano libera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igura a mano libera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it-IT"/>
          </w:rPr>
          <w:fldChar w:fldCharType="begin"/>
        </w:r>
        <w:r w:rsidR="001765FE">
          <w:rPr>
            <w:lang w:bidi="it-IT"/>
          </w:rPr>
          <w:instrText xml:space="preserve"> PAGE   \* MERGEFORMAT </w:instrText>
        </w:r>
        <w:r w:rsidR="001765FE">
          <w:rPr>
            <w:lang w:bidi="it-IT"/>
          </w:rPr>
          <w:fldChar w:fldCharType="separate"/>
        </w:r>
        <w:r w:rsidR="009E6384">
          <w:rPr>
            <w:noProof/>
            <w:lang w:bidi="it-IT"/>
          </w:rPr>
          <w:t>2</w:t>
        </w:r>
        <w:r w:rsidR="001765FE">
          <w:rPr>
            <w:noProof/>
            <w:lang w:bidi="it-IT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Pidipagina"/>
    </w:pPr>
    <w:r w:rsidRPr="00DC79BB"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po 4" descr="Design grafico del piè di pagina con rettangoli grigi in diverse angolazioni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igura a mano libera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igura a mano libera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igura a mano libera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igura a mano libera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igura a mano libera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igura a mano libera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igura a mano libera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igura a mano libera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igura a mano libera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EA26203" id="Gruppo 4" o:spid="_x0000_s1026" alt="Design grafico del piè di pagina con rettangoli grigi in diverse angolazioni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">
              <o:lock v:ext="edit" aspectratio="t"/>
              <v:shape id="Figura a mano libera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igura a mano libera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igura a mano libera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igura a mano libera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igura a mano libera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igura a mano libera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igura a mano libera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igura a mano libera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igura a mano libera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B62" w:rsidRDefault="00DD6B62" w:rsidP="003856C9">
      <w:pPr>
        <w:spacing w:after="0" w:line="240" w:lineRule="auto"/>
      </w:pPr>
      <w:r>
        <w:separator/>
      </w:r>
    </w:p>
  </w:footnote>
  <w:footnote w:type="continuationSeparator" w:id="0">
    <w:p w:rsidR="00DD6B62" w:rsidRDefault="00DD6B62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Intestazione"/>
    </w:pPr>
    <w:r w:rsidRPr="00DC79BB"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po 17" descr="Design grafico dell'intestazione con rettangoli grigi in diverse angolazioni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igura a mano libera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igura a mano libera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igura a mano libera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igura a mano libera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igura a mano libera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igura a mano libera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igura a mano libera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igura a mano libera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igura a mano libera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igura a mano libera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64D914A" id="Gruppo 17" o:spid="_x0000_s1026" alt="Design grafico dell'intestazione con rettangoli grigi in diverse angolazioni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">
              <o:lock v:ext="edit" aspectratio="t"/>
              <v:shape id="Figura a mano libera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igura a mano libera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igura a mano libera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igura a mano libera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igura a mano libera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igura a mano libera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igura a mano libera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igura a mano libera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igura a mano libera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igura a mano libera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Intestazione"/>
    </w:pPr>
    <w:r w:rsidRPr="00DC79BB"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po 17" descr="Design grafico dell'intestazione con rettangoli grigi in diverse angolazioni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igura a mano libera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igura a mano libera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igura a mano libera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igura a mano libera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igura a mano libera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igura a mano libera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igura a mano libera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igura a mano libera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igura a mano libera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igura a mano libera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AD843BE" id="Gruppo 17" o:spid="_x0000_s1026" alt="Design grafico dell'intestazione con rettangoli grigi in diverse angolazioni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">
              <o:lock v:ext="edit" aspectratio="t"/>
              <v:shape id="Figura a mano libera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igura a mano libera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igura a mano libera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igura a mano libera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igura a mano libera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igura a mano libera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igura a mano libera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igura a mano libera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igura a mano libera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igura a mano libera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mailMerge>
    <w:mainDocumentType w:val="formLetters"/>
    <w:dataType w:val="textFile"/>
    <w:activeRecord w:val="-1"/>
  </w:mailMerge>
  <w:defaultTabStop w:val="720"/>
  <w:hyphenationZone w:val="283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12E"/>
    <w:rsid w:val="00052BE1"/>
    <w:rsid w:val="0007412A"/>
    <w:rsid w:val="0010199E"/>
    <w:rsid w:val="00130A94"/>
    <w:rsid w:val="0016712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25D4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42F55"/>
    <w:rsid w:val="00551D35"/>
    <w:rsid w:val="00557019"/>
    <w:rsid w:val="005674AC"/>
    <w:rsid w:val="005A1E51"/>
    <w:rsid w:val="005A7E57"/>
    <w:rsid w:val="00616FF4"/>
    <w:rsid w:val="006A3CE7"/>
    <w:rsid w:val="006B48CF"/>
    <w:rsid w:val="00743379"/>
    <w:rsid w:val="007803B7"/>
    <w:rsid w:val="007B2F5C"/>
    <w:rsid w:val="007C5F05"/>
    <w:rsid w:val="007F1504"/>
    <w:rsid w:val="00832043"/>
    <w:rsid w:val="00832F81"/>
    <w:rsid w:val="008C7CA2"/>
    <w:rsid w:val="008F6337"/>
    <w:rsid w:val="009E6384"/>
    <w:rsid w:val="00A42F91"/>
    <w:rsid w:val="00A612A0"/>
    <w:rsid w:val="00A90136"/>
    <w:rsid w:val="00AF1258"/>
    <w:rsid w:val="00B01E52"/>
    <w:rsid w:val="00B12D1A"/>
    <w:rsid w:val="00B550FC"/>
    <w:rsid w:val="00B85871"/>
    <w:rsid w:val="00B93310"/>
    <w:rsid w:val="00BC1F18"/>
    <w:rsid w:val="00BD2E58"/>
    <w:rsid w:val="00BF6BAB"/>
    <w:rsid w:val="00C007A5"/>
    <w:rsid w:val="00C3160A"/>
    <w:rsid w:val="00C4403A"/>
    <w:rsid w:val="00C73966"/>
    <w:rsid w:val="00C967A5"/>
    <w:rsid w:val="00CE6306"/>
    <w:rsid w:val="00CF6C7C"/>
    <w:rsid w:val="00D11C4D"/>
    <w:rsid w:val="00D5067A"/>
    <w:rsid w:val="00D6619E"/>
    <w:rsid w:val="00D90613"/>
    <w:rsid w:val="00DC79BB"/>
    <w:rsid w:val="00DD6B62"/>
    <w:rsid w:val="00E34D58"/>
    <w:rsid w:val="00E941EF"/>
    <w:rsid w:val="00EB1C1B"/>
    <w:rsid w:val="00F203D0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DB23C405-B345-4D45-A713-E35C8469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B3890"/>
  </w:style>
  <w:style w:type="paragraph" w:styleId="Titolo1">
    <w:name w:val="heading 1"/>
    <w:basedOn w:val="Normale"/>
    <w:link w:val="Titolo1Carattere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itolo4">
    <w:name w:val="heading 4"/>
    <w:basedOn w:val="Normale"/>
    <w:link w:val="Titolo4Carattere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007A5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007A5"/>
  </w:style>
  <w:style w:type="paragraph" w:styleId="Pidipagina">
    <w:name w:val="footer"/>
    <w:basedOn w:val="Normale"/>
    <w:link w:val="PidipaginaCarattere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20E6"/>
  </w:style>
  <w:style w:type="table" w:styleId="Grigliatabella">
    <w:name w:val="Table Grid"/>
    <w:basedOn w:val="Tabellanormale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3053D9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itolo5Carattere">
    <w:name w:val="Titolo 5 Carattere"/>
    <w:basedOn w:val="Carpredefinitoparagrafo"/>
    <w:link w:val="Titolo5"/>
    <w:uiPriority w:val="9"/>
    <w:rsid w:val="00463463"/>
    <w:rPr>
      <w:rFonts w:asciiTheme="majorHAnsi" w:eastAsiaTheme="majorEastAsia" w:hAnsiTheme="majorHAnsi" w:cstheme="majorBidi"/>
    </w:rPr>
  </w:style>
  <w:style w:type="paragraph" w:styleId="Nessunaspaziatura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afico">
    <w:name w:val="Elemento grafico"/>
    <w:basedOn w:val="Normale"/>
    <w:next w:val="Normale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olo">
    <w:name w:val="Title"/>
    <w:basedOn w:val="Normale"/>
    <w:next w:val="Normale"/>
    <w:link w:val="TitoloCarattere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ae\AppData\Roaming\Microsoft\Templates\Curriculum%20creativo,%20progettato%20d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91ECE1BE6B4AE28D935CE2FB31306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E4193E8-7AB5-4E37-91E5-BA5B52070551}"/>
      </w:docPartPr>
      <w:docPartBody>
        <w:p w:rsidR="007E32EE" w:rsidRDefault="002577F0">
          <w:pPr>
            <w:pStyle w:val="A491ECE1BE6B4AE28D935CE2FB313061"/>
          </w:pPr>
          <w:r w:rsidRPr="005152F2">
            <w:rPr>
              <w:lang w:bidi="it-IT"/>
            </w:rPr>
            <w:t>Nome</w:t>
          </w:r>
        </w:p>
      </w:docPartBody>
    </w:docPart>
    <w:docPart>
      <w:docPartPr>
        <w:name w:val="244B6BEC47EE445587AD241F5B38110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2C89C46-B794-45A4-A7B9-663FFC48FE4A}"/>
      </w:docPartPr>
      <w:docPartBody>
        <w:p w:rsidR="007E32EE" w:rsidRDefault="002577F0">
          <w:pPr>
            <w:pStyle w:val="244B6BEC47EE445587AD241F5B381105"/>
          </w:pPr>
          <w:r w:rsidRPr="005152F2">
            <w:rPr>
              <w:lang w:bidi="it-IT"/>
            </w:rPr>
            <w:t>Esperienza</w:t>
          </w:r>
        </w:p>
      </w:docPartBody>
    </w:docPart>
    <w:docPart>
      <w:docPartPr>
        <w:name w:val="D2A432EF96444BF580E65F99196522E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11A472D-2A36-4E3C-8720-12BB9BFBAA31}"/>
      </w:docPartPr>
      <w:docPartBody>
        <w:p w:rsidR="007E32EE" w:rsidRDefault="002577F0">
          <w:pPr>
            <w:pStyle w:val="D2A432EF96444BF580E65F99196522ED"/>
          </w:pPr>
          <w:r w:rsidRPr="0043426C">
            <w:rPr>
              <w:lang w:bidi="it-IT"/>
            </w:rPr>
            <w:t>Posizione/Società:</w:t>
          </w:r>
        </w:p>
      </w:docPartBody>
    </w:docPart>
    <w:docPart>
      <w:docPartPr>
        <w:name w:val="6B3C65379BC44D349C628150E109215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83FA9D1-1242-4164-90FF-5D15B953BCC4}"/>
      </w:docPartPr>
      <w:docPartBody>
        <w:p w:rsidR="007E32EE" w:rsidRDefault="002577F0">
          <w:pPr>
            <w:pStyle w:val="6B3C65379BC44D349C628150E1092152"/>
          </w:pPr>
          <w:r w:rsidRPr="0043426C">
            <w:rPr>
              <w:lang w:bidi="it-IT"/>
            </w:rPr>
            <w:t>Posizione/Società:</w:t>
          </w:r>
        </w:p>
      </w:docPartBody>
    </w:docPart>
    <w:docPart>
      <w:docPartPr>
        <w:name w:val="1B36DA2ADEDB4FFDB8E1FF52A8F6541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A1376F8-D937-4683-A311-357D2278709E}"/>
      </w:docPartPr>
      <w:docPartBody>
        <w:p w:rsidR="007E32EE" w:rsidRDefault="002577F0">
          <w:pPr>
            <w:pStyle w:val="1B36DA2ADEDB4FFDB8E1FF52A8F6541B"/>
          </w:pPr>
          <w:r w:rsidRPr="005152F2">
            <w:rPr>
              <w:lang w:bidi="it-IT"/>
            </w:rPr>
            <w:t>Istruzione</w:t>
          </w:r>
        </w:p>
      </w:docPartBody>
    </w:docPart>
    <w:docPart>
      <w:docPartPr>
        <w:name w:val="E05D9BBD470541FFA45F0C46635C92D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B2DA6FF-475D-4D08-9DAE-9204C1F9B7C7}"/>
      </w:docPartPr>
      <w:docPartBody>
        <w:p w:rsidR="007E32EE" w:rsidRDefault="002577F0">
          <w:pPr>
            <w:pStyle w:val="E05D9BBD470541FFA45F0C46635C92D4"/>
          </w:pPr>
          <w:r w:rsidRPr="0043426C">
            <w:rPr>
              <w:lang w:bidi="it-IT"/>
            </w:rPr>
            <w:t>Titolo di studio/Data di conseguimento: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GGothicE">
    <w:altName w:val="HGｺﾞｼｯｸE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7F0"/>
    <w:rsid w:val="000C265A"/>
    <w:rsid w:val="002577F0"/>
    <w:rsid w:val="007E32EE"/>
    <w:rsid w:val="00A377E4"/>
    <w:rsid w:val="00CB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491ECE1BE6B4AE28D935CE2FB313061">
    <w:name w:val="A491ECE1BE6B4AE28D935CE2FB313061"/>
  </w:style>
  <w:style w:type="paragraph" w:customStyle="1" w:styleId="2EF136FBE3964077B677FFC8A2F41651">
    <w:name w:val="2EF136FBE3964077B677FFC8A2F41651"/>
  </w:style>
  <w:style w:type="paragraph" w:customStyle="1" w:styleId="962A9E7DF81D47AE9CC6B929C94BF64D">
    <w:name w:val="962A9E7DF81D47AE9CC6B929C94BF64D"/>
  </w:style>
  <w:style w:type="paragraph" w:customStyle="1" w:styleId="C539467354BB413D9DE333A049A9A1D0">
    <w:name w:val="C539467354BB413D9DE333A049A9A1D0"/>
  </w:style>
  <w:style w:type="paragraph" w:customStyle="1" w:styleId="4CE5576EFD034200BA2819E74C0B4876">
    <w:name w:val="4CE5576EFD034200BA2819E74C0B4876"/>
  </w:style>
  <w:style w:type="paragraph" w:customStyle="1" w:styleId="96B06BE3D64544E499696AE26F99CAC1">
    <w:name w:val="96B06BE3D64544E499696AE26F99CAC1"/>
  </w:style>
  <w:style w:type="paragraph" w:customStyle="1" w:styleId="17E9FF08C0B749E286B8F70600A3DFCA">
    <w:name w:val="17E9FF08C0B749E286B8F70600A3DFCA"/>
  </w:style>
  <w:style w:type="paragraph" w:customStyle="1" w:styleId="B1C65F98A5E8424EBA5748EA19F40D4A">
    <w:name w:val="B1C65F98A5E8424EBA5748EA19F40D4A"/>
  </w:style>
  <w:style w:type="paragraph" w:customStyle="1" w:styleId="9DED53816D4B4ED6BB056DEB5C276A65">
    <w:name w:val="9DED53816D4B4ED6BB056DEB5C276A65"/>
  </w:style>
  <w:style w:type="paragraph" w:customStyle="1" w:styleId="244B6BEC47EE445587AD241F5B381105">
    <w:name w:val="244B6BEC47EE445587AD241F5B381105"/>
  </w:style>
  <w:style w:type="paragraph" w:customStyle="1" w:styleId="D2A432EF96444BF580E65F99196522ED">
    <w:name w:val="D2A432EF96444BF580E65F99196522ED"/>
  </w:style>
  <w:style w:type="paragraph" w:customStyle="1" w:styleId="06E861B777944E1BAA11EA8857035226">
    <w:name w:val="06E861B777944E1BAA11EA8857035226"/>
  </w:style>
  <w:style w:type="paragraph" w:customStyle="1" w:styleId="5870846608AC494492BAEDF119FB9E2F">
    <w:name w:val="5870846608AC494492BAEDF119FB9E2F"/>
  </w:style>
  <w:style w:type="paragraph" w:customStyle="1" w:styleId="6B3C65379BC44D349C628150E1092152">
    <w:name w:val="6B3C65379BC44D349C628150E1092152"/>
  </w:style>
  <w:style w:type="paragraph" w:customStyle="1" w:styleId="E2B3AF04B99E43859793E5BDFCDB4BEB">
    <w:name w:val="E2B3AF04B99E43859793E5BDFCDB4BEB"/>
  </w:style>
  <w:style w:type="paragraph" w:customStyle="1" w:styleId="6142B92F8EFE47AABA3FFDDD623364C4">
    <w:name w:val="6142B92F8EFE47AABA3FFDDD623364C4"/>
  </w:style>
  <w:style w:type="paragraph" w:customStyle="1" w:styleId="1B36DA2ADEDB4FFDB8E1FF52A8F6541B">
    <w:name w:val="1B36DA2ADEDB4FFDB8E1FF52A8F6541B"/>
  </w:style>
  <w:style w:type="paragraph" w:customStyle="1" w:styleId="E05D9BBD470541FFA45F0C46635C92D4">
    <w:name w:val="E05D9BBD470541FFA45F0C46635C92D4"/>
  </w:style>
  <w:style w:type="paragraph" w:customStyle="1" w:styleId="0E630DD8AEE74C9F96AD0C001A0EA386">
    <w:name w:val="0E630DD8AEE74C9F96AD0C001A0EA386"/>
  </w:style>
  <w:style w:type="paragraph" w:customStyle="1" w:styleId="318F57552DFF4E769AA3F7033B9B7C82">
    <w:name w:val="318F57552DFF4E769AA3F7033B9B7C82"/>
  </w:style>
  <w:style w:type="paragraph" w:customStyle="1" w:styleId="F8FD30862E184938B6CE2177DE6692F0">
    <w:name w:val="F8FD30862E184938B6CE2177DE6692F0"/>
  </w:style>
  <w:style w:type="paragraph" w:customStyle="1" w:styleId="8B0BCD58B8294F328DD443E3128A5712">
    <w:name w:val="8B0BCD58B8294F328DD443E3128A57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578B2-3F51-41A3-B178-CC8F2D16F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creativo, progettato da MOO</Template>
  <TotalTime>57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CALIN MONICA</dc:title>
  <dc:subject/>
  <dc:creator>CALIN MONICA MARIANA</dc:creator>
  <cp:keywords/>
  <dc:description/>
  <cp:lastModifiedBy>nicolae</cp:lastModifiedBy>
  <cp:revision>13</cp:revision>
  <cp:lastPrinted>2019-05-10T14:46:00Z</cp:lastPrinted>
  <dcterms:created xsi:type="dcterms:W3CDTF">2019-05-10T09:33:00Z</dcterms:created>
  <dcterms:modified xsi:type="dcterms:W3CDTF">2021-09-20T20:10:00Z</dcterms:modified>
</cp:coreProperties>
</file>