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793FC" w14:textId="57977431" w:rsidR="00A27383" w:rsidRDefault="00613672" w:rsidP="00965D17">
      <w:pPr>
        <w:pStyle w:val="Titolo"/>
      </w:pPr>
      <w:r>
        <w:t xml:space="preserve">Roberta FERRONATO </w:t>
      </w:r>
    </w:p>
    <w:p w14:paraId="1E450044" w14:textId="646788B6" w:rsidR="00965D17" w:rsidRDefault="00B94E3F" w:rsidP="00965D17">
      <w:r>
        <w:t>VIALE DEI PARTIGIANI 10 COLLEGNO 10093</w:t>
      </w:r>
      <w:r w:rsidR="00965D17">
        <w:rPr>
          <w:lang w:bidi="it-IT"/>
        </w:rPr>
        <w:t> | </w:t>
      </w:r>
      <w:r>
        <w:t xml:space="preserve">348 90 13 691 </w:t>
      </w:r>
      <w:r w:rsidR="00965D17">
        <w:rPr>
          <w:lang w:bidi="it-IT"/>
        </w:rPr>
        <w:t>| </w:t>
      </w:r>
      <w:r>
        <w:t>roberta_ferronato@libero.it</w:t>
      </w:r>
    </w:p>
    <w:p w14:paraId="2DB8C112" w14:textId="77777777" w:rsidR="00D355B1" w:rsidRDefault="00D355B1" w:rsidP="00965D17">
      <w:pPr>
        <w:pStyle w:val="Indirizzo"/>
      </w:pPr>
    </w:p>
    <w:p w14:paraId="0A8B9A9D" w14:textId="1B04EE81" w:rsidR="00D355B1" w:rsidRDefault="00D355B1" w:rsidP="00965D17">
      <w:pPr>
        <w:pStyle w:val="Indirizzo"/>
      </w:pPr>
    </w:p>
    <w:p w14:paraId="4B02A5A4" w14:textId="77777777" w:rsidR="00D355B1" w:rsidRDefault="00D355B1" w:rsidP="00D355B1">
      <w:pPr>
        <w:pStyle w:val="Indirizzo"/>
      </w:pPr>
    </w:p>
    <w:sdt>
      <w:sdtPr>
        <w:alias w:val="Nome destinatario:"/>
        <w:tag w:val="Nome destinatario:"/>
        <w:id w:val="329652792"/>
        <w:placeholder>
          <w:docPart w:val="84B5C33009DE4E6B959270DEBBD57FD9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14:paraId="3F995C8B" w14:textId="77777777" w:rsidR="00D355B1" w:rsidRDefault="00D355B1" w:rsidP="00D355B1">
          <w:pPr>
            <w:pStyle w:val="Indirizzo"/>
            <w:jc w:val="right"/>
          </w:pPr>
          <w:r>
            <w:t xml:space="preserve">Arca Group di Marco Guerra </w:t>
          </w:r>
        </w:p>
      </w:sdtContent>
    </w:sdt>
    <w:p w14:paraId="798023C6" w14:textId="77777777" w:rsidR="00D355B1" w:rsidRDefault="00D355B1" w:rsidP="00D355B1">
      <w:pPr>
        <w:pStyle w:val="Indirizzo"/>
        <w:jc w:val="right"/>
      </w:pPr>
      <w:r>
        <w:t xml:space="preserve">    Clinica Veterinaria </w:t>
      </w:r>
    </w:p>
    <w:p w14:paraId="43E9569E" w14:textId="77777777" w:rsidR="00D355B1" w:rsidRDefault="00D355B1" w:rsidP="00D355B1">
      <w:pPr>
        <w:pStyle w:val="Indirizzo"/>
        <w:jc w:val="right"/>
      </w:pPr>
      <w:r>
        <w:t>Pronto Soccorso Veterinario</w:t>
      </w:r>
    </w:p>
    <w:p w14:paraId="69ACD69E" w14:textId="77777777" w:rsidR="00D355B1" w:rsidRDefault="00D355B1" w:rsidP="00D355B1">
      <w:pPr>
        <w:pStyle w:val="Indirizzo"/>
        <w:jc w:val="right"/>
      </w:pPr>
      <w:r>
        <w:t xml:space="preserve"> Via Cavour 46, Alpignano (Torino)</w:t>
      </w:r>
    </w:p>
    <w:p w14:paraId="13CF2AD0" w14:textId="77777777" w:rsidR="00D355B1" w:rsidRDefault="00D355B1" w:rsidP="00965D17">
      <w:pPr>
        <w:pStyle w:val="Indirizzo"/>
      </w:pPr>
    </w:p>
    <w:p w14:paraId="22CB58CE" w14:textId="582729C1" w:rsidR="00965D17" w:rsidRDefault="009B67ED" w:rsidP="00D355B1">
      <w:pPr>
        <w:pStyle w:val="Indirizzo"/>
      </w:pPr>
      <w:r>
        <w:t>Torino 27</w:t>
      </w:r>
      <w:r w:rsidR="00D355B1">
        <w:t xml:space="preserve"> </w:t>
      </w:r>
      <w:r>
        <w:t>maggio 2</w:t>
      </w:r>
      <w:r w:rsidR="00D355B1">
        <w:t>02</w:t>
      </w:r>
      <w:r>
        <w:t>2</w:t>
      </w:r>
    </w:p>
    <w:p w14:paraId="6E1A9D6A" w14:textId="0E177EE1" w:rsidR="00965D17" w:rsidRDefault="00965D17" w:rsidP="00965D17">
      <w:pPr>
        <w:pStyle w:val="Formuladiapertura"/>
      </w:pPr>
      <w:r>
        <w:rPr>
          <w:lang w:bidi="it-IT"/>
        </w:rPr>
        <w:t xml:space="preserve">Gentile </w:t>
      </w:r>
      <w:sdt>
        <w:sdtPr>
          <w:alias w:val="Nome destinatario:"/>
          <w:tag w:val="Nome destinatario:"/>
          <w:id w:val="1710682847"/>
          <w:placeholder>
            <w:docPart w:val="FB8FE0E63CEC41E6AE44FDAAE18316D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4274AC">
            <w:t xml:space="preserve">Arca Group di Marco Guerra </w:t>
          </w:r>
        </w:sdtContent>
      </w:sdt>
      <w:r>
        <w:rPr>
          <w:lang w:bidi="it-IT"/>
        </w:rPr>
        <w:t>:</w:t>
      </w:r>
    </w:p>
    <w:p w14:paraId="41B732BD" w14:textId="7503C842" w:rsidR="00965D17" w:rsidRDefault="00613672" w:rsidP="00613672">
      <w:r>
        <w:t>Mi presento, mi chiamo Roberta FERRONATO ho 36 anni</w:t>
      </w:r>
      <w:r w:rsidR="00F206AE">
        <w:t>,</w:t>
      </w:r>
      <w:r w:rsidR="009B67ED">
        <w:t xml:space="preserve"> sono </w:t>
      </w:r>
      <w:r w:rsidR="00F206AE">
        <w:t xml:space="preserve">vorrei sottoporre </w:t>
      </w:r>
      <w:r w:rsidR="00656249">
        <w:t xml:space="preserve">alla Vostra attenzione il mio interesse </w:t>
      </w:r>
      <w:r w:rsidR="009832DF">
        <w:t>ad un’eventuale assunzione o collaborazione.</w:t>
      </w:r>
    </w:p>
    <w:p w14:paraId="3D5D48E1" w14:textId="1D81E6B1" w:rsidR="009832DF" w:rsidRDefault="009832DF" w:rsidP="00613672">
      <w:r>
        <w:t>Con riferimento alla mia candidatur</w:t>
      </w:r>
      <w:r w:rsidR="00576260">
        <w:t>a</w:t>
      </w:r>
      <w:r>
        <w:t>,</w:t>
      </w:r>
      <w:r w:rsidR="00576260">
        <w:t xml:space="preserve"> </w:t>
      </w:r>
      <w:r>
        <w:t xml:space="preserve">allego il mio Curriculum Vitae per dare modo di conoscere le mie esperienze lavorative </w:t>
      </w:r>
      <w:r w:rsidR="00576260">
        <w:t>che ho potuto approfondire negli anni.</w:t>
      </w:r>
    </w:p>
    <w:p w14:paraId="127B098D" w14:textId="2E4C85EA" w:rsidR="00576260" w:rsidRDefault="00576260" w:rsidP="00613672">
      <w:r>
        <w:t xml:space="preserve">Inizio in relazione alla mia presentazione nel dire che professionalmente ho esperienza sul capo amministrativo e collaborazione in equipe. </w:t>
      </w:r>
    </w:p>
    <w:p w14:paraId="2E9DD208" w14:textId="633F95A9" w:rsidR="00576260" w:rsidRDefault="00576260" w:rsidP="00613672">
      <w:r>
        <w:t>Ho la capacità di gestire i problemi che si presentono con nuove leggi burocratiche</w:t>
      </w:r>
      <w:r w:rsidR="009B67ED">
        <w:t>, ho capacità di dialogare e aiutare le persone</w:t>
      </w:r>
      <w:r w:rsidR="004274AC">
        <w:t xml:space="preserve">, </w:t>
      </w:r>
    </w:p>
    <w:p w14:paraId="61EB0255" w14:textId="77777777" w:rsidR="009B67ED" w:rsidRDefault="009B67ED" w:rsidP="00613672"/>
    <w:p w14:paraId="2C225AFF" w14:textId="77777777" w:rsidR="00965D17" w:rsidRDefault="006554B8" w:rsidP="00965D17">
      <w:pPr>
        <w:pStyle w:val="Formuladichiusura"/>
      </w:pPr>
      <w:sdt>
        <w:sdtPr>
          <w:alias w:val="Cordiali saluti:"/>
          <w:tag w:val="Cordiali saluti:"/>
          <w:id w:val="-1406294513"/>
          <w:placeholder>
            <w:docPart w:val="AFAB1F77B64546348733D199E1FF68BD"/>
          </w:placeholder>
          <w:temporary/>
          <w:showingPlcHdr/>
          <w15:appearance w15:val="hidden"/>
        </w:sdtPr>
        <w:sdtEndPr/>
        <w:sdtContent>
          <w:r w:rsidR="000D5AB1">
            <w:rPr>
              <w:lang w:bidi="it-IT"/>
            </w:rPr>
            <w:t>Cordiali saluti</w:t>
          </w:r>
        </w:sdtContent>
      </w:sdt>
      <w:r w:rsidR="00965D17">
        <w:rPr>
          <w:lang w:bidi="it-IT"/>
        </w:rPr>
        <w:t>,</w:t>
      </w:r>
    </w:p>
    <w:p w14:paraId="3D09B66A" w14:textId="07183BB1" w:rsidR="00302A2C" w:rsidRPr="00302A2C" w:rsidRDefault="006554B8" w:rsidP="00302A2C">
      <w:pPr>
        <w:pStyle w:val="Firma"/>
      </w:pPr>
      <w:sdt>
        <w:sdtPr>
          <w:alias w:val="Nome mittente:"/>
          <w:tag w:val="Nome mittente:"/>
          <w:id w:val="-80522426"/>
          <w:placeholder>
            <w:docPart w:val="5B16969E4604427AA34506C1EB75F68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r w:rsidR="00302A2C">
            <w:t>Roberta</w:t>
          </w:r>
        </w:sdtContent>
      </w:sdt>
      <w:r w:rsidR="00646BAC">
        <w:t xml:space="preserve"> Ferronato</w:t>
      </w:r>
    </w:p>
    <w:sectPr w:rsidR="00302A2C" w:rsidRPr="00302A2C" w:rsidSect="00673C35">
      <w:footerReference w:type="default" r:id="rId8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9B461" w14:textId="77777777" w:rsidR="006554B8" w:rsidRDefault="006554B8">
      <w:pPr>
        <w:spacing w:after="0"/>
      </w:pPr>
      <w:r>
        <w:separator/>
      </w:r>
    </w:p>
  </w:endnote>
  <w:endnote w:type="continuationSeparator" w:id="0">
    <w:p w14:paraId="6C39E51A" w14:textId="77777777" w:rsidR="006554B8" w:rsidRDefault="006554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8A2A1" w14:textId="77777777" w:rsidR="00050C8B" w:rsidRDefault="000D5AB1">
    <w:pPr>
      <w:pStyle w:val="Pidipagina"/>
    </w:pPr>
    <w:r>
      <w:rPr>
        <w:lang w:bidi="it-IT"/>
      </w:rPr>
      <w:t xml:space="preserve">Pagina </w:t>
    </w:r>
    <w:r>
      <w:rPr>
        <w:lang w:bidi="it-IT"/>
      </w:rPr>
      <w:fldChar w:fldCharType="begin"/>
    </w:r>
    <w:r>
      <w:rPr>
        <w:lang w:bidi="it-IT"/>
      </w:rPr>
      <w:instrText xml:space="preserve"> PAGE   \* MERGEFORMAT </w:instrText>
    </w:r>
    <w:r>
      <w:rPr>
        <w:lang w:bidi="it-IT"/>
      </w:rPr>
      <w:fldChar w:fldCharType="separate"/>
    </w:r>
    <w:r w:rsidR="00D31C47">
      <w:rPr>
        <w:noProof/>
        <w:lang w:bidi="it-IT"/>
      </w:rPr>
      <w:t>1</w:t>
    </w:r>
    <w:r>
      <w:rPr>
        <w:noProof/>
        <w:lang w:bidi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F68EA" w14:textId="77777777" w:rsidR="006554B8" w:rsidRDefault="006554B8">
      <w:pPr>
        <w:spacing w:after="0"/>
      </w:pPr>
      <w:r>
        <w:separator/>
      </w:r>
    </w:p>
  </w:footnote>
  <w:footnote w:type="continuationSeparator" w:id="0">
    <w:p w14:paraId="080D8A65" w14:textId="77777777" w:rsidR="006554B8" w:rsidRDefault="006554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74343946">
    <w:abstractNumId w:val="9"/>
  </w:num>
  <w:num w:numId="2" w16cid:durableId="1067337822">
    <w:abstractNumId w:val="9"/>
  </w:num>
  <w:num w:numId="3" w16cid:durableId="871958391">
    <w:abstractNumId w:val="8"/>
  </w:num>
  <w:num w:numId="4" w16cid:durableId="380860405">
    <w:abstractNumId w:val="8"/>
  </w:num>
  <w:num w:numId="5" w16cid:durableId="1437678700">
    <w:abstractNumId w:val="7"/>
  </w:num>
  <w:num w:numId="6" w16cid:durableId="547959024">
    <w:abstractNumId w:val="6"/>
  </w:num>
  <w:num w:numId="7" w16cid:durableId="1319460231">
    <w:abstractNumId w:val="5"/>
  </w:num>
  <w:num w:numId="8" w16cid:durableId="484442252">
    <w:abstractNumId w:val="4"/>
  </w:num>
  <w:num w:numId="9" w16cid:durableId="771045931">
    <w:abstractNumId w:val="3"/>
  </w:num>
  <w:num w:numId="10" w16cid:durableId="865172439">
    <w:abstractNumId w:val="2"/>
  </w:num>
  <w:num w:numId="11" w16cid:durableId="344984420">
    <w:abstractNumId w:val="1"/>
  </w:num>
  <w:num w:numId="12" w16cid:durableId="296882369">
    <w:abstractNumId w:val="0"/>
  </w:num>
  <w:num w:numId="13" w16cid:durableId="598367200">
    <w:abstractNumId w:val="11"/>
  </w:num>
  <w:num w:numId="14" w16cid:durableId="1593004630">
    <w:abstractNumId w:val="13"/>
  </w:num>
  <w:num w:numId="15" w16cid:durableId="1472210121">
    <w:abstractNumId w:val="12"/>
  </w:num>
  <w:num w:numId="16" w16cid:durableId="2738266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72"/>
    <w:rsid w:val="000D5AB1"/>
    <w:rsid w:val="002045EB"/>
    <w:rsid w:val="00293B83"/>
    <w:rsid w:val="00302A2C"/>
    <w:rsid w:val="00381669"/>
    <w:rsid w:val="004274AC"/>
    <w:rsid w:val="0052105A"/>
    <w:rsid w:val="00576260"/>
    <w:rsid w:val="00613672"/>
    <w:rsid w:val="006340D2"/>
    <w:rsid w:val="00646BAC"/>
    <w:rsid w:val="006554B8"/>
    <w:rsid w:val="00656249"/>
    <w:rsid w:val="00673C35"/>
    <w:rsid w:val="00685E05"/>
    <w:rsid w:val="006A3CE7"/>
    <w:rsid w:val="006B3DB8"/>
    <w:rsid w:val="0076387D"/>
    <w:rsid w:val="008F15C5"/>
    <w:rsid w:val="00965D17"/>
    <w:rsid w:val="009832DF"/>
    <w:rsid w:val="009B1585"/>
    <w:rsid w:val="009B67ED"/>
    <w:rsid w:val="00A27383"/>
    <w:rsid w:val="00A736B0"/>
    <w:rsid w:val="00B94E3F"/>
    <w:rsid w:val="00C83E3C"/>
    <w:rsid w:val="00D02A74"/>
    <w:rsid w:val="00D31C47"/>
    <w:rsid w:val="00D355B1"/>
    <w:rsid w:val="00D905F1"/>
    <w:rsid w:val="00DF56DD"/>
    <w:rsid w:val="00F2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60C90"/>
  <w15:chartTrackingRefBased/>
  <w15:docId w15:val="{674CD80C-9F8C-4CAA-AAA4-8827CF37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it-IT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7383"/>
  </w:style>
  <w:style w:type="paragraph" w:styleId="Titolo1">
    <w:name w:val="heading 1"/>
    <w:basedOn w:val="Normale"/>
    <w:link w:val="Titolo1Carattere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a">
    <w:name w:val="Date"/>
    <w:basedOn w:val="Normale"/>
    <w:next w:val="Indirizzo"/>
    <w:link w:val="DataCarattere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arattere">
    <w:name w:val="Data Carattere"/>
    <w:basedOn w:val="Carpredefinitoparagrafo"/>
    <w:link w:val="Data"/>
    <w:uiPriority w:val="2"/>
    <w:rsid w:val="00673C35"/>
    <w:rPr>
      <w:b/>
      <w:bCs/>
      <w:color w:val="0D0D0D" w:themeColor="text1" w:themeTint="F2"/>
    </w:rPr>
  </w:style>
  <w:style w:type="paragraph" w:customStyle="1" w:styleId="Indirizzo">
    <w:name w:val="Indirizzo"/>
    <w:basedOn w:val="Normale"/>
    <w:next w:val="Formuladiapertura"/>
    <w:uiPriority w:val="3"/>
    <w:qFormat/>
    <w:rsid w:val="00965D17"/>
    <w:pPr>
      <w:spacing w:line="336" w:lineRule="auto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D5AB1"/>
    <w:rPr>
      <w:rFonts w:eastAsiaTheme="minorEastAsia"/>
      <w:color w:val="2A7B88" w:themeColor="accent1" w:themeShade="BF"/>
    </w:rPr>
  </w:style>
  <w:style w:type="paragraph" w:styleId="Formuladiapertura">
    <w:name w:val="Salutation"/>
    <w:basedOn w:val="Normale"/>
    <w:next w:val="Normale"/>
    <w:link w:val="FormuladiaperturaCarattere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FormuladiaperturaCarattere">
    <w:name w:val="Formula di apertura Carattere"/>
    <w:basedOn w:val="Carpredefinitoparagrafo"/>
    <w:link w:val="Formuladiapertura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Formuladichiusura">
    <w:name w:val="Closing"/>
    <w:basedOn w:val="Normale"/>
    <w:next w:val="Firma"/>
    <w:link w:val="FormuladichiusuraCaratter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FormuladichiusuraCarattere">
    <w:name w:val="Formula di chiusura Carattere"/>
    <w:basedOn w:val="Carpredefinitoparagrafo"/>
    <w:link w:val="Formuladichiusura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Firma">
    <w:name w:val="Signature"/>
    <w:basedOn w:val="Normale"/>
    <w:next w:val="Normale"/>
    <w:link w:val="FirmaCarattere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attere">
    <w:name w:val="Firma Carattere"/>
    <w:basedOn w:val="Carpredefinitoparagrafo"/>
    <w:link w:val="Firma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D5AB1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Testosegnaposto">
    <w:name w:val="Placeholder Text"/>
    <w:basedOn w:val="Carpredefinitoparagrafo"/>
    <w:uiPriority w:val="99"/>
    <w:semiHidden/>
    <w:rsid w:val="00DF56DD"/>
    <w:rPr>
      <w:color w:val="3A3836" w:themeColor="background2" w:themeShade="40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DF56DD"/>
    <w:rPr>
      <w:i/>
      <w:iCs/>
      <w:color w:val="2A7B88" w:themeColor="accent1" w:themeShade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Testodelblocco">
    <w:name w:val="Block Text"/>
    <w:basedOn w:val="Normale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Collegamentoipertestuale">
    <w:name w:val="Hyperlink"/>
    <w:basedOn w:val="Carpredefinitoparagrafo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DF56DD"/>
    <w:rPr>
      <w:szCs w:val="16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DF56DD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A736B0"/>
    <w:rPr>
      <w:sz w:val="22"/>
      <w:szCs w:val="16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DF56DD"/>
    <w:rPr>
      <w:rFonts w:ascii="Segoe UI" w:hAnsi="Segoe UI" w:cs="Segoe UI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736B0"/>
    <w:rPr>
      <w:rFonts w:ascii="Segoe UI" w:hAnsi="Segoe UI" w:cs="Segoe UI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736B0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736B0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736B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736B0"/>
    <w:rPr>
      <w:b/>
      <w:bCs/>
      <w:szCs w:val="2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A736B0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736B0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736B0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A736B0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a\Downloads\tf0291949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8FE0E63CEC41E6AE44FDAAE18316D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5C91DE7-73E3-4720-B971-78385CF9A5B0}"/>
      </w:docPartPr>
      <w:docPartBody>
        <w:p w:rsidR="00112AD6" w:rsidRDefault="00B84244">
          <w:pPr>
            <w:pStyle w:val="FB8FE0E63CEC41E6AE44FDAAE18316DB"/>
          </w:pPr>
          <w:r>
            <w:rPr>
              <w:lang w:bidi="it-IT"/>
            </w:rPr>
            <w:t>Nome destinatario</w:t>
          </w:r>
        </w:p>
      </w:docPartBody>
    </w:docPart>
    <w:docPart>
      <w:docPartPr>
        <w:name w:val="AFAB1F77B64546348733D199E1FF68B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A291D3E-C37A-44C6-B6ED-DF829C97D5E1}"/>
      </w:docPartPr>
      <w:docPartBody>
        <w:p w:rsidR="00112AD6" w:rsidRDefault="00B84244">
          <w:pPr>
            <w:pStyle w:val="AFAB1F77B64546348733D199E1FF68BD"/>
          </w:pPr>
          <w:r>
            <w:rPr>
              <w:lang w:bidi="it-IT"/>
            </w:rPr>
            <w:t>Cordiali saluti</w:t>
          </w:r>
        </w:p>
      </w:docPartBody>
    </w:docPart>
    <w:docPart>
      <w:docPartPr>
        <w:name w:val="5B16969E4604427AA34506C1EB75F68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E1C9082-BE59-4721-82F5-197A7251BA32}"/>
      </w:docPartPr>
      <w:docPartBody>
        <w:p w:rsidR="00112AD6" w:rsidRDefault="00B84244">
          <w:pPr>
            <w:pStyle w:val="5B16969E4604427AA34506C1EB75F68D"/>
          </w:pPr>
          <w:r>
            <w:rPr>
              <w:lang w:bidi="it-IT"/>
            </w:rPr>
            <w:t>Nome</w:t>
          </w:r>
        </w:p>
      </w:docPartBody>
    </w:docPart>
    <w:docPart>
      <w:docPartPr>
        <w:name w:val="84B5C33009DE4E6B959270DEBBD57FD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6E56922-9A29-472E-9291-5272B4EDE6B3}"/>
      </w:docPartPr>
      <w:docPartBody>
        <w:p w:rsidR="00182BB3" w:rsidRDefault="00112AD6" w:rsidP="00112AD6">
          <w:pPr>
            <w:pStyle w:val="84B5C33009DE4E6B959270DEBBD57FD9"/>
          </w:pPr>
          <w:r>
            <w:rPr>
              <w:lang w:bidi="it-IT"/>
            </w:rPr>
            <w:t>Nome destinatario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44"/>
    <w:rsid w:val="00112AD6"/>
    <w:rsid w:val="00160196"/>
    <w:rsid w:val="00182BB3"/>
    <w:rsid w:val="00B84244"/>
    <w:rsid w:val="00EF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84B5C33009DE4E6B959270DEBBD57FD9">
    <w:name w:val="84B5C33009DE4E6B959270DEBBD57FD9"/>
    <w:rsid w:val="00112AD6"/>
  </w:style>
  <w:style w:type="paragraph" w:customStyle="1" w:styleId="FB8FE0E63CEC41E6AE44FDAAE18316DB">
    <w:name w:val="FB8FE0E63CEC41E6AE44FDAAE18316DB"/>
  </w:style>
  <w:style w:type="paragraph" w:customStyle="1" w:styleId="AFAB1F77B64546348733D199E1FF68BD">
    <w:name w:val="AFAB1F77B64546348733D199E1FF68BD"/>
  </w:style>
  <w:style w:type="paragraph" w:customStyle="1" w:styleId="5B16969E4604427AA34506C1EB75F68D">
    <w:name w:val="5B16969E4604427AA34506C1EB75F6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Arca Group di Marco Guerra 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tf02919495_win32</Template>
  <TotalTime>76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Roberta</dc:creator>
  <cp:keywords/>
  <dc:description/>
  <cp:lastModifiedBy>ROBERTA FERRONATO</cp:lastModifiedBy>
  <cp:revision>3</cp:revision>
  <dcterms:created xsi:type="dcterms:W3CDTF">2022-05-27T15:20:00Z</dcterms:created>
  <dcterms:modified xsi:type="dcterms:W3CDTF">2022-05-27T16:52:00Z</dcterms:modified>
</cp:coreProperties>
</file>